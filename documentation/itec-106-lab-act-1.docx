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"/>
        <w:gridCol w:w="509"/>
        <w:gridCol w:w="2180"/>
        <w:gridCol w:w="6623"/>
        <w:gridCol w:w="27"/>
      </w:tblGrid>
      <w:tr w:rsidR="001B0CF4" w:rsidRPr="00EA58E7" w14:paraId="3715DC79" w14:textId="77777777" w:rsidTr="002E2E84">
        <w:trPr>
          <w:gridAfter w:val="1"/>
          <w:wAfter w:w="27" w:type="dxa"/>
          <w:trHeight w:val="4395"/>
        </w:trPr>
        <w:tc>
          <w:tcPr>
            <w:tcW w:w="9322" w:type="dxa"/>
            <w:gridSpan w:val="4"/>
            <w:shd w:val="clear" w:color="auto" w:fill="auto"/>
            <w:tcMar>
              <w:left w:w="360" w:type="dxa"/>
            </w:tcMar>
          </w:tcPr>
          <w:p w14:paraId="5CB7E1BA" w14:textId="77777777" w:rsidR="001B0CF4" w:rsidRDefault="001B0CF4" w:rsidP="001B0CF4">
            <w:pPr>
              <w:pStyle w:val="ProfileText"/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6A936A0F" wp14:editId="3458A362">
                  <wp:simplePos x="0" y="0"/>
                  <wp:positionH relativeFrom="column">
                    <wp:posOffset>441325</wp:posOffset>
                  </wp:positionH>
                  <wp:positionV relativeFrom="paragraph">
                    <wp:posOffset>111125</wp:posOffset>
                  </wp:positionV>
                  <wp:extent cx="1028700" cy="911860"/>
                  <wp:effectExtent l="0" t="0" r="0" b="2540"/>
                  <wp:wrapNone/>
                  <wp:docPr id="3" name="Picture 3" descr="logo-CvSU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-CvSU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11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5B7942" w14:textId="77777777" w:rsidR="001B0CF4" w:rsidRPr="007E0F6B" w:rsidRDefault="001B0CF4" w:rsidP="001B0CF4">
            <w:pPr>
              <w:jc w:val="center"/>
            </w:pPr>
            <w:r w:rsidRPr="0059041D">
              <w:rPr>
                <w:rFonts w:ascii="Century Gothic" w:eastAsia="Calibri" w:hAnsi="Century Gothic" w:cs="Times New Roman"/>
                <w:snapToGrid w:val="0"/>
              </w:rPr>
              <w:t>Republic of the Philippines</w:t>
            </w:r>
          </w:p>
          <w:p w14:paraId="7147A6E6" w14:textId="77777777" w:rsidR="001B0CF4" w:rsidRPr="0059041D" w:rsidRDefault="001B0CF4" w:rsidP="001B0CF4">
            <w:pPr>
              <w:jc w:val="center"/>
              <w:rPr>
                <w:rFonts w:ascii="Bookman Old Style" w:eastAsia="Calibri" w:hAnsi="Bookman Old Style" w:cs="Times New Roman"/>
                <w:b/>
                <w:snapToGrid w:val="0"/>
              </w:rPr>
            </w:pPr>
            <w:r w:rsidRPr="0059041D">
              <w:rPr>
                <w:rFonts w:ascii="Bookman Old Style" w:eastAsia="Calibri" w:hAnsi="Bookman Old Style" w:cs="Times New Roman"/>
                <w:b/>
                <w:sz w:val="28"/>
                <w:szCs w:val="28"/>
              </w:rPr>
              <w:t>CAVITE STATE UNIVERSITY</w:t>
            </w:r>
          </w:p>
          <w:p w14:paraId="64DAC229" w14:textId="77777777" w:rsidR="001B0CF4" w:rsidRPr="0059041D" w:rsidRDefault="001B0CF4" w:rsidP="001B0CF4">
            <w:pPr>
              <w:jc w:val="center"/>
              <w:rPr>
                <w:rFonts w:ascii="Century Gothic" w:eastAsia="Calibri" w:hAnsi="Century Gothic" w:cs="Times New Roman"/>
                <w:b/>
                <w:snapToGrid w:val="0"/>
              </w:rPr>
            </w:pPr>
            <w:r w:rsidRPr="0059041D">
              <w:rPr>
                <w:rFonts w:ascii="Century Gothic" w:eastAsia="Calibri" w:hAnsi="Century Gothic" w:cs="Times New Roman"/>
                <w:b/>
                <w:snapToGrid w:val="0"/>
              </w:rPr>
              <w:t>Bacoor City Campus</w:t>
            </w:r>
          </w:p>
          <w:p w14:paraId="37577B6F" w14:textId="37FD83AD" w:rsidR="001B0CF4" w:rsidRDefault="001B0CF4" w:rsidP="001B0CF4">
            <w:pPr>
              <w:jc w:val="center"/>
              <w:rPr>
                <w:rFonts w:ascii="Century Gothic" w:eastAsia="Calibri" w:hAnsi="Century Gothic" w:cs="Times New Roman"/>
                <w:snapToGrid w:val="0"/>
                <w:sz w:val="20"/>
                <w:szCs w:val="20"/>
              </w:rPr>
            </w:pPr>
            <w:r w:rsidRPr="0059041D">
              <w:rPr>
                <w:rFonts w:ascii="Century Gothic" w:eastAsia="Calibri" w:hAnsi="Century Gothic" w:cs="Times New Roman"/>
                <w:snapToGrid w:val="0"/>
                <w:sz w:val="20"/>
                <w:szCs w:val="20"/>
              </w:rPr>
              <w:t>SHIV, Molino VI, City of Bacoor</w:t>
            </w:r>
          </w:p>
          <w:p w14:paraId="298EEECE" w14:textId="77777777" w:rsidR="00A94007" w:rsidRPr="00A36DEC" w:rsidRDefault="00A94007" w:rsidP="00A94007">
            <w:pPr>
              <w:ind w:right="0"/>
              <w:jc w:val="center"/>
              <w:rPr>
                <w:rFonts w:ascii="Arial" w:hAnsi="Arial" w:cs="Arial"/>
                <w:b/>
              </w:rPr>
            </w:pPr>
            <w:r w:rsidRPr="00A36DEC">
              <w:rPr>
                <w:rFonts w:ascii="Arial" w:hAnsi="Arial" w:cs="Arial"/>
                <w:b/>
              </w:rPr>
              <w:t>DEPARTMENT OF COMPUTER STUDIES</w:t>
            </w:r>
          </w:p>
          <w:p w14:paraId="2ED17A6A" w14:textId="71BB98D9" w:rsidR="00860083" w:rsidRPr="00A36DEC" w:rsidRDefault="00954DE7" w:rsidP="00860083">
            <w:pPr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ITEC 106</w:t>
            </w:r>
            <w:r w:rsidR="003F14CF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IT Elective 2 (Web Systems and Technologies 2)</w:t>
            </w:r>
          </w:p>
          <w:p w14:paraId="35520B93" w14:textId="77777777" w:rsidR="00860083" w:rsidRPr="00A36DEC" w:rsidRDefault="00860083" w:rsidP="00860083">
            <w:pPr>
              <w:ind w:right="0"/>
              <w:jc w:val="center"/>
              <w:rPr>
                <w:rFonts w:ascii="Arial" w:hAnsi="Arial" w:cs="Arial"/>
                <w:b/>
              </w:rPr>
            </w:pPr>
            <w:r w:rsidRPr="00A36DEC">
              <w:rPr>
                <w:rFonts w:ascii="Arial" w:hAnsi="Arial" w:cs="Arial"/>
                <w:b/>
              </w:rPr>
              <w:t>Activity Sheet</w:t>
            </w:r>
          </w:p>
          <w:p w14:paraId="3116CB59" w14:textId="032F64F5" w:rsidR="00A94007" w:rsidRDefault="00954DE7" w:rsidP="00A94007">
            <w:pPr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954DE7">
              <w:rPr>
                <w:rFonts w:ascii="Arial" w:hAnsi="Arial" w:cs="Arial"/>
                <w:b/>
                <w:vertAlign w:val="superscript"/>
              </w:rPr>
              <w:t>nd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94007" w:rsidRPr="00A36DEC">
              <w:rPr>
                <w:rFonts w:ascii="Arial" w:hAnsi="Arial" w:cs="Arial"/>
                <w:b/>
              </w:rPr>
              <w:t>Semester, A.Y. 202</w:t>
            </w:r>
            <w:r w:rsidR="00A94007">
              <w:rPr>
                <w:rFonts w:ascii="Arial" w:hAnsi="Arial" w:cs="Arial"/>
                <w:b/>
              </w:rPr>
              <w:t>1</w:t>
            </w:r>
            <w:r w:rsidR="00A94007" w:rsidRPr="00A36DEC">
              <w:rPr>
                <w:rFonts w:ascii="Arial" w:hAnsi="Arial" w:cs="Arial"/>
                <w:b/>
              </w:rPr>
              <w:t>-202</w:t>
            </w:r>
            <w:r w:rsidR="00A94007">
              <w:rPr>
                <w:rFonts w:ascii="Arial" w:hAnsi="Arial" w:cs="Arial"/>
                <w:b/>
              </w:rPr>
              <w:t>2</w:t>
            </w:r>
          </w:p>
          <w:p w14:paraId="058EB549" w14:textId="5283D253" w:rsidR="001B0CF4" w:rsidRPr="001B0CF4" w:rsidRDefault="009D06BD" w:rsidP="001B0CF4">
            <w:pPr>
              <w:pStyle w:val="Heading2"/>
            </w:pPr>
            <w:r>
              <w:t>INTENDED LEARNING OUTCOMES</w:t>
            </w:r>
          </w:p>
          <w:p w14:paraId="4ECD716F" w14:textId="1E5DEEBD" w:rsidR="001B0CF4" w:rsidRPr="001B0CF4" w:rsidRDefault="001B0CF4" w:rsidP="001B0CF4">
            <w:pPr>
              <w:jc w:val="both"/>
              <w:rPr>
                <w:rFonts w:ascii="Arial" w:hAnsi="Arial" w:cs="Arial"/>
                <w:szCs w:val="22"/>
                <w:lang w:val="en-PH"/>
              </w:rPr>
            </w:pPr>
            <w:r w:rsidRPr="001B0CF4">
              <w:rPr>
                <w:rFonts w:ascii="Arial" w:hAnsi="Arial" w:cs="Arial"/>
                <w:szCs w:val="22"/>
                <w:lang w:val="en-PH"/>
              </w:rPr>
              <w:t xml:space="preserve">   </w:t>
            </w:r>
          </w:p>
          <w:p w14:paraId="3A8586D7" w14:textId="77777777" w:rsidR="001B0CF4" w:rsidRPr="001B0CF4" w:rsidRDefault="001B0CF4" w:rsidP="001B0CF4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1B0CF4">
              <w:rPr>
                <w:rFonts w:ascii="Arial" w:hAnsi="Arial" w:cs="Arial"/>
                <w:b/>
                <w:szCs w:val="22"/>
              </w:rPr>
              <w:t>After the completion of the unit, students will be able to:</w:t>
            </w:r>
          </w:p>
          <w:p w14:paraId="2F92C5F1" w14:textId="77777777" w:rsidR="001B0CF4" w:rsidRPr="001B0CF4" w:rsidRDefault="001B0CF4" w:rsidP="001B0CF4">
            <w:pPr>
              <w:jc w:val="both"/>
              <w:rPr>
                <w:rFonts w:ascii="Arial" w:hAnsi="Arial" w:cs="Arial"/>
                <w:b/>
                <w:szCs w:val="22"/>
              </w:rPr>
            </w:pPr>
          </w:p>
          <w:p w14:paraId="6B835E90" w14:textId="1EEC0B35" w:rsidR="00FB7950" w:rsidRDefault="00954DE7" w:rsidP="001B0CF4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Use PHP elements, concepts and basic algorithm.</w:t>
            </w:r>
          </w:p>
          <w:p w14:paraId="4ADDB92D" w14:textId="388A7ACC" w:rsidR="00F34EAE" w:rsidRPr="002E2E84" w:rsidRDefault="002E2E84" w:rsidP="00FB7950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Explain the PHP basic elements and concepts.</w:t>
            </w:r>
          </w:p>
        </w:tc>
      </w:tr>
      <w:tr w:rsidR="00C9629B" w:rsidRPr="00EA58E7" w14:paraId="1962A80C" w14:textId="77777777" w:rsidTr="002E2E84">
        <w:trPr>
          <w:gridAfter w:val="1"/>
          <w:wAfter w:w="27" w:type="dxa"/>
          <w:trHeight w:val="368"/>
        </w:trPr>
        <w:tc>
          <w:tcPr>
            <w:tcW w:w="9322" w:type="dxa"/>
            <w:gridSpan w:val="4"/>
            <w:shd w:val="clear" w:color="auto" w:fill="31521B" w:themeFill="accent2" w:themeFillShade="80"/>
            <w:tcMar>
              <w:left w:w="360" w:type="dxa"/>
            </w:tcMar>
          </w:tcPr>
          <w:p w14:paraId="23509230" w14:textId="77777777" w:rsidR="00C9629B" w:rsidRDefault="00C9629B" w:rsidP="00B610CA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504FCFF" w14:textId="6B0F500A" w:rsidR="00C9629B" w:rsidRPr="007260FE" w:rsidRDefault="00C9629B" w:rsidP="00B610CA">
            <w:pPr>
              <w:pStyle w:val="Heading1"/>
              <w:rPr>
                <w:rFonts w:ascii="Arial" w:hAnsi="Arial" w:cs="Arial"/>
                <w:b/>
                <w:sz w:val="30"/>
                <w:szCs w:val="30"/>
              </w:rPr>
            </w:pPr>
            <w:bookmarkStart w:id="0" w:name="_Toc62401717"/>
            <w:r>
              <w:rPr>
                <w:rFonts w:ascii="Arial" w:hAnsi="Arial" w:cs="Arial"/>
                <w:b/>
                <w:sz w:val="30"/>
                <w:szCs w:val="30"/>
              </w:rPr>
              <w:t>activity</w:t>
            </w:r>
            <w:bookmarkEnd w:id="0"/>
            <w:r w:rsidR="00A8605B">
              <w:rPr>
                <w:rFonts w:ascii="Arial" w:hAnsi="Arial" w:cs="Arial"/>
                <w:b/>
                <w:sz w:val="30"/>
                <w:szCs w:val="30"/>
              </w:rPr>
              <w:t xml:space="preserve"> 0</w:t>
            </w:r>
            <w:r w:rsidR="003F14CF">
              <w:rPr>
                <w:rFonts w:ascii="Arial" w:hAnsi="Arial" w:cs="Arial"/>
                <w:b/>
                <w:sz w:val="30"/>
                <w:szCs w:val="30"/>
              </w:rPr>
              <w:t>1</w:t>
            </w:r>
            <w:r w:rsidR="00CB2F80">
              <w:rPr>
                <w:rFonts w:ascii="Arial" w:hAnsi="Arial" w:cs="Arial"/>
                <w:b/>
                <w:sz w:val="30"/>
                <w:szCs w:val="30"/>
              </w:rPr>
              <w:t xml:space="preserve">: </w:t>
            </w:r>
            <w:r w:rsidR="00954DE7">
              <w:rPr>
                <w:rFonts w:ascii="Arial" w:hAnsi="Arial" w:cs="Arial"/>
                <w:b/>
                <w:sz w:val="30"/>
                <w:szCs w:val="30"/>
              </w:rPr>
              <w:t>PHP BASIC ALGORITHM</w:t>
            </w:r>
          </w:p>
          <w:p w14:paraId="0B6AC05F" w14:textId="77777777" w:rsidR="00C9629B" w:rsidRPr="00EA58E7" w:rsidRDefault="00C9629B" w:rsidP="00B610CA"/>
        </w:tc>
      </w:tr>
      <w:tr w:rsidR="00C9629B" w:rsidRPr="006700AB" w14:paraId="35D9AB1C" w14:textId="77777777" w:rsidTr="002E2E84">
        <w:trPr>
          <w:gridAfter w:val="1"/>
          <w:wAfter w:w="27" w:type="dxa"/>
          <w:trHeight w:val="368"/>
        </w:trPr>
        <w:tc>
          <w:tcPr>
            <w:tcW w:w="9322" w:type="dxa"/>
            <w:gridSpan w:val="4"/>
            <w:tcMar>
              <w:left w:w="360" w:type="dxa"/>
            </w:tcMar>
          </w:tcPr>
          <w:p w14:paraId="78D59C4A" w14:textId="77777777" w:rsidR="00C9629B" w:rsidRPr="006700AB" w:rsidRDefault="00C9629B" w:rsidP="00B610CA">
            <w:pPr>
              <w:tabs>
                <w:tab w:val="left" w:pos="990"/>
              </w:tabs>
              <w:ind w:left="-360"/>
              <w:rPr>
                <w:noProof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A06DB21" wp14:editId="5411573B">
                      <wp:extent cx="227812" cy="311173"/>
                      <wp:effectExtent l="0" t="3810" r="0" b="0"/>
                      <wp:docPr id="3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EBDFC3" w14:textId="77777777" w:rsidR="00C9629B" w:rsidRPr="00AF4EA4" w:rsidRDefault="00C9629B" w:rsidP="00C9629B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06DB21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7GPiwQAANY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z&#10;n7GPiwQAANY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4EBDFC3" w14:textId="77777777" w:rsidR="00C9629B" w:rsidRPr="00AF4EA4" w:rsidRDefault="00C9629B" w:rsidP="00C9629B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9629B" w14:paraId="3DC21F95" w14:textId="77777777" w:rsidTr="002E2E84">
        <w:trPr>
          <w:gridAfter w:val="1"/>
          <w:wAfter w:w="27" w:type="dxa"/>
          <w:trHeight w:val="1763"/>
        </w:trPr>
        <w:tc>
          <w:tcPr>
            <w:tcW w:w="9322" w:type="dxa"/>
            <w:gridSpan w:val="4"/>
            <w:tcMar>
              <w:left w:w="360" w:type="dxa"/>
            </w:tcMar>
          </w:tcPr>
          <w:p w14:paraId="063E7A02" w14:textId="39F15F1F" w:rsidR="00C9629B" w:rsidRDefault="00C16CB0" w:rsidP="002E2E84">
            <w:pPr>
              <w:pStyle w:val="Heading2"/>
            </w:pPr>
            <w:r w:rsidRPr="00C16CB0">
              <w:t>DIRECTION</w:t>
            </w:r>
          </w:p>
          <w:p w14:paraId="7BDB0552" w14:textId="77777777" w:rsidR="002E2E84" w:rsidRPr="002E2E84" w:rsidRDefault="002E2E84" w:rsidP="002E2E84"/>
          <w:p w14:paraId="0A2877F5" w14:textId="04F7FDA1" w:rsidR="00954DE7" w:rsidRPr="002E2E84" w:rsidRDefault="00954DE7" w:rsidP="00954DE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33"/>
              <w:jc w:val="both"/>
              <w:rPr>
                <w:rFonts w:ascii="Arial" w:hAnsi="Arial" w:cs="Arial"/>
                <w:szCs w:val="22"/>
              </w:rPr>
            </w:pPr>
            <w:r w:rsidRPr="00954DE7">
              <w:rPr>
                <w:rFonts w:ascii="Arial" w:hAnsi="Arial" w:cs="Arial"/>
                <w:szCs w:val="22"/>
              </w:rPr>
              <w:t>Write a PHP program to find the number of integers within the range of two specified numbers and that are divisible by another number.</w:t>
            </w:r>
          </w:p>
          <w:p w14:paraId="6437D070" w14:textId="77777777" w:rsidR="00954DE7" w:rsidRPr="00954DE7" w:rsidRDefault="00954DE7" w:rsidP="00954DE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38"/>
              <w:jc w:val="both"/>
              <w:rPr>
                <w:rFonts w:ascii="Arial" w:hAnsi="Arial" w:cs="Arial"/>
                <w:szCs w:val="22"/>
              </w:rPr>
            </w:pPr>
            <w:r w:rsidRPr="00954DE7">
              <w:rPr>
                <w:rFonts w:ascii="Arial" w:hAnsi="Arial" w:cs="Arial"/>
                <w:szCs w:val="22"/>
              </w:rPr>
              <w:t>Sample Data:</w:t>
            </w:r>
          </w:p>
          <w:p w14:paraId="4C443B5E" w14:textId="77777777" w:rsidR="00954DE7" w:rsidRPr="00954DE7" w:rsidRDefault="00954DE7" w:rsidP="00954DE7">
            <w:pPr>
              <w:pStyle w:val="ListParagraph"/>
              <w:spacing w:line="276" w:lineRule="auto"/>
              <w:ind w:left="638"/>
              <w:jc w:val="both"/>
              <w:rPr>
                <w:rFonts w:ascii="Arial" w:hAnsi="Arial" w:cs="Arial"/>
                <w:szCs w:val="22"/>
              </w:rPr>
            </w:pPr>
            <w:r w:rsidRPr="00954DE7">
              <w:rPr>
                <w:rFonts w:ascii="Arial" w:hAnsi="Arial" w:cs="Arial"/>
                <w:szCs w:val="22"/>
              </w:rPr>
              <w:t xml:space="preserve">For example x = 5, y=20 and p =3, find the number of integers within the range </w:t>
            </w:r>
            <w:proofErr w:type="spellStart"/>
            <w:proofErr w:type="gramStart"/>
            <w:r w:rsidRPr="00954DE7">
              <w:rPr>
                <w:rFonts w:ascii="Arial" w:hAnsi="Arial" w:cs="Arial"/>
                <w:szCs w:val="22"/>
              </w:rPr>
              <w:t>x..y</w:t>
            </w:r>
            <w:proofErr w:type="spellEnd"/>
            <w:proofErr w:type="gramEnd"/>
            <w:r w:rsidRPr="00954DE7">
              <w:rPr>
                <w:rFonts w:ascii="Arial" w:hAnsi="Arial" w:cs="Arial"/>
                <w:szCs w:val="22"/>
              </w:rPr>
              <w:t xml:space="preserve"> and that are divisible by p.</w:t>
            </w:r>
          </w:p>
          <w:p w14:paraId="488B9F0B" w14:textId="740F4D27" w:rsidR="00954DE7" w:rsidRDefault="00954DE7" w:rsidP="00954DE7">
            <w:pPr>
              <w:pStyle w:val="ListParagraph"/>
              <w:spacing w:line="276" w:lineRule="auto"/>
              <w:ind w:left="638"/>
              <w:jc w:val="both"/>
              <w:rPr>
                <w:rFonts w:ascii="Arial" w:hAnsi="Arial" w:cs="Arial"/>
                <w:szCs w:val="22"/>
              </w:rPr>
            </w:pPr>
            <w:r w:rsidRPr="00954DE7">
              <w:rPr>
                <w:rFonts w:ascii="Arial" w:hAnsi="Arial" w:cs="Arial"/>
                <w:szCs w:val="22"/>
              </w:rPr>
              <w:t>Output: 5</w:t>
            </w:r>
          </w:p>
          <w:p w14:paraId="32BE822D" w14:textId="767F634E" w:rsidR="00954DE7" w:rsidRPr="002E2E84" w:rsidRDefault="00954DE7" w:rsidP="00954DE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38"/>
              <w:jc w:val="both"/>
              <w:rPr>
                <w:rFonts w:ascii="Arial" w:hAnsi="Arial" w:cs="Arial"/>
                <w:szCs w:val="22"/>
              </w:rPr>
            </w:pPr>
            <w:r>
              <w:t xml:space="preserve">Display the sample data and its output in HTML </w:t>
            </w:r>
            <w:r>
              <w:rPr>
                <w:b/>
              </w:rPr>
              <w:t>&lt;h3&gt;</w:t>
            </w:r>
            <w:r>
              <w:rPr>
                <w:b/>
                <w:spacing w:val="-5"/>
              </w:rPr>
              <w:t xml:space="preserve"> </w:t>
            </w:r>
            <w:r>
              <w:t>format.</w:t>
            </w:r>
          </w:p>
          <w:p w14:paraId="242165DE" w14:textId="4F62060E" w:rsidR="002E2E84" w:rsidRDefault="002E2E84" w:rsidP="00954DE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38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Provide the screenshot and source code of your work.</w:t>
            </w:r>
          </w:p>
          <w:p w14:paraId="3587C176" w14:textId="77777777" w:rsidR="00C9629B" w:rsidRDefault="00C9629B" w:rsidP="00B610CA">
            <w:pPr>
              <w:pStyle w:val="ProfileText"/>
              <w:pBdr>
                <w:bottom w:val="single" w:sz="8" w:space="1" w:color="99CB38" w:themeColor="accent1"/>
              </w:pBdr>
              <w:jc w:val="both"/>
              <w:rPr>
                <w:rFonts w:ascii="Arial" w:hAnsi="Arial" w:cs="Arial"/>
                <w:szCs w:val="22"/>
              </w:rPr>
            </w:pPr>
          </w:p>
          <w:p w14:paraId="3415A75B" w14:textId="77777777" w:rsidR="00C9629B" w:rsidRDefault="00C9629B" w:rsidP="00B610CA">
            <w:pPr>
              <w:spacing w:after="160" w:line="259" w:lineRule="auto"/>
              <w:ind w:right="0"/>
              <w:rPr>
                <w:b/>
                <w:noProof/>
                <w:lang w:val="en-PH" w:eastAsia="en-PH"/>
              </w:rPr>
            </w:pPr>
          </w:p>
        </w:tc>
      </w:tr>
      <w:tr w:rsidR="00A92D49" w:rsidRPr="00EA58E7" w14:paraId="469F7F2B" w14:textId="77777777" w:rsidTr="002E2E84">
        <w:trPr>
          <w:gridBefore w:val="1"/>
          <w:gridAfter w:val="1"/>
          <w:wBefore w:w="11" w:type="dxa"/>
          <w:wAfter w:w="27" w:type="dxa"/>
          <w:trHeight w:val="368"/>
        </w:trPr>
        <w:tc>
          <w:tcPr>
            <w:tcW w:w="9311" w:type="dxa"/>
            <w:gridSpan w:val="3"/>
            <w:shd w:val="clear" w:color="auto" w:fill="31521B" w:themeFill="accent2" w:themeFillShade="80"/>
            <w:tcMar>
              <w:left w:w="360" w:type="dxa"/>
            </w:tcMar>
          </w:tcPr>
          <w:p w14:paraId="339F7681" w14:textId="77777777" w:rsidR="00A92D49" w:rsidRDefault="00A92D49" w:rsidP="007F49F4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  <w:bookmarkStart w:id="1" w:name="_Hlk86063149"/>
          </w:p>
          <w:p w14:paraId="07920690" w14:textId="0AC274F5" w:rsidR="00A92D49" w:rsidRPr="007260FE" w:rsidRDefault="00954DE7" w:rsidP="007F49F4">
            <w:pPr>
              <w:pStyle w:val="Heading1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rubrics for grading</w:t>
            </w:r>
            <w:r w:rsidR="003F14CF">
              <w:rPr>
                <w:rFonts w:ascii="Arial" w:hAnsi="Arial" w:cs="Arial"/>
                <w:b/>
                <w:sz w:val="30"/>
                <w:szCs w:val="30"/>
              </w:rPr>
              <w:t>:</w:t>
            </w:r>
          </w:p>
          <w:p w14:paraId="081271AC" w14:textId="77777777" w:rsidR="00A92D49" w:rsidRPr="00EA58E7" w:rsidRDefault="00A92D49" w:rsidP="007F49F4"/>
        </w:tc>
      </w:tr>
      <w:tr w:rsidR="00A92D49" w:rsidRPr="006700AB" w14:paraId="42A81D65" w14:textId="77777777" w:rsidTr="002E2E84">
        <w:trPr>
          <w:gridBefore w:val="1"/>
          <w:gridAfter w:val="1"/>
          <w:wBefore w:w="11" w:type="dxa"/>
          <w:wAfter w:w="27" w:type="dxa"/>
          <w:trHeight w:val="368"/>
        </w:trPr>
        <w:tc>
          <w:tcPr>
            <w:tcW w:w="9311" w:type="dxa"/>
            <w:gridSpan w:val="3"/>
            <w:tcMar>
              <w:left w:w="360" w:type="dxa"/>
            </w:tcMar>
          </w:tcPr>
          <w:p w14:paraId="6FDE6A7C" w14:textId="77777777" w:rsidR="00A92D49" w:rsidRPr="006700AB" w:rsidRDefault="00A92D49" w:rsidP="007F49F4">
            <w:pPr>
              <w:tabs>
                <w:tab w:val="left" w:pos="990"/>
              </w:tabs>
              <w:ind w:left="-360"/>
              <w:rPr>
                <w:noProof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6964C29C" wp14:editId="598ACC43">
                      <wp:extent cx="227812" cy="311173"/>
                      <wp:effectExtent l="0" t="3810" r="0" b="0"/>
                      <wp:docPr id="7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3B28F7" w14:textId="77777777" w:rsidR="00A92D49" w:rsidRPr="00AF4EA4" w:rsidRDefault="00A92D49" w:rsidP="00A92D49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64C29C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3/B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ATPf8G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73B28F7" w14:textId="77777777" w:rsidR="00A92D49" w:rsidRPr="00AF4EA4" w:rsidRDefault="00A92D49" w:rsidP="00A92D49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bookmarkEnd w:id="1"/>
      <w:tr w:rsidR="00954DE7" w:rsidRPr="00954DE7" w14:paraId="2C58CB3F" w14:textId="77777777" w:rsidTr="002E2E84">
        <w:tblPrEx>
          <w:tblBorders>
            <w:top w:val="single" w:sz="4" w:space="0" w:color="BEE1A8"/>
            <w:left w:val="single" w:sz="4" w:space="0" w:color="BEE1A8"/>
            <w:bottom w:val="single" w:sz="4" w:space="0" w:color="BEE1A8"/>
            <w:right w:val="single" w:sz="4" w:space="0" w:color="BEE1A8"/>
            <w:insideH w:val="single" w:sz="4" w:space="0" w:color="BEE1A8"/>
            <w:insideV w:val="single" w:sz="4" w:space="0" w:color="BEE1A8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2"/>
          <w:wBefore w:w="520" w:type="dxa"/>
          <w:trHeight w:val="431"/>
        </w:trPr>
        <w:tc>
          <w:tcPr>
            <w:tcW w:w="2180" w:type="dxa"/>
            <w:tcBorders>
              <w:top w:val="single" w:sz="4" w:space="0" w:color="BEE1A8"/>
              <w:left w:val="single" w:sz="4" w:space="0" w:color="BEE1A8"/>
              <w:bottom w:val="single" w:sz="12" w:space="0" w:color="9FD27B"/>
              <w:right w:val="single" w:sz="4" w:space="0" w:color="BEE1A8"/>
            </w:tcBorders>
            <w:hideMark/>
          </w:tcPr>
          <w:p w14:paraId="6AD2CE8B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58"/>
              <w:ind w:left="107" w:right="0"/>
              <w:rPr>
                <w:rFonts w:ascii="Arial" w:eastAsia="Arial" w:hAnsi="Arial" w:cs="Arial"/>
                <w:b/>
                <w:sz w:val="24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 w:val="24"/>
                <w:szCs w:val="22"/>
                <w:lang w:eastAsia="en-US"/>
              </w:rPr>
              <w:t>Category</w:t>
            </w:r>
          </w:p>
        </w:tc>
        <w:tc>
          <w:tcPr>
            <w:tcW w:w="6649" w:type="dxa"/>
            <w:gridSpan w:val="2"/>
            <w:tcBorders>
              <w:top w:val="single" w:sz="4" w:space="0" w:color="BEE1A8"/>
              <w:left w:val="single" w:sz="4" w:space="0" w:color="BEE1A8"/>
              <w:bottom w:val="single" w:sz="12" w:space="0" w:color="9FD27B"/>
              <w:right w:val="single" w:sz="4" w:space="0" w:color="BEE1A8"/>
            </w:tcBorders>
            <w:hideMark/>
          </w:tcPr>
          <w:p w14:paraId="344A9592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58"/>
              <w:ind w:left="108" w:right="0"/>
              <w:rPr>
                <w:rFonts w:ascii="Arial" w:eastAsia="Arial" w:hAnsi="Arial" w:cs="Arial"/>
                <w:b/>
                <w:sz w:val="24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 w:val="24"/>
                <w:szCs w:val="22"/>
                <w:lang w:eastAsia="en-US"/>
              </w:rPr>
              <w:t>Description</w:t>
            </w:r>
          </w:p>
        </w:tc>
      </w:tr>
      <w:tr w:rsidR="00954DE7" w:rsidRPr="00954DE7" w14:paraId="7858BB13" w14:textId="77777777" w:rsidTr="002E2E84">
        <w:tblPrEx>
          <w:tblBorders>
            <w:top w:val="single" w:sz="4" w:space="0" w:color="BEE1A8"/>
            <w:left w:val="single" w:sz="4" w:space="0" w:color="BEE1A8"/>
            <w:bottom w:val="single" w:sz="4" w:space="0" w:color="BEE1A8"/>
            <w:right w:val="single" w:sz="4" w:space="0" w:color="BEE1A8"/>
            <w:insideH w:val="single" w:sz="4" w:space="0" w:color="BEE1A8"/>
            <w:insideV w:val="single" w:sz="4" w:space="0" w:color="BEE1A8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2"/>
          <w:wBefore w:w="520" w:type="dxa"/>
          <w:trHeight w:val="872"/>
        </w:trPr>
        <w:tc>
          <w:tcPr>
            <w:tcW w:w="2180" w:type="dxa"/>
            <w:tcBorders>
              <w:top w:val="single" w:sz="12" w:space="0" w:color="9FD27B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6579F51E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line="252" w:lineRule="exact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Program</w:t>
            </w:r>
          </w:p>
          <w:p w14:paraId="12BD79CF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2" w:line="290" w:lineRule="atLeast"/>
              <w:ind w:left="107" w:right="997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Execution (25pts)</w:t>
            </w:r>
          </w:p>
        </w:tc>
        <w:tc>
          <w:tcPr>
            <w:tcW w:w="6649" w:type="dxa"/>
            <w:gridSpan w:val="2"/>
            <w:tcBorders>
              <w:top w:val="single" w:sz="12" w:space="0" w:color="9FD27B"/>
              <w:left w:val="single" w:sz="4" w:space="0" w:color="BEE1A8"/>
              <w:bottom w:val="single" w:sz="4" w:space="0" w:color="BEE1A8"/>
              <w:right w:val="single" w:sz="4" w:space="0" w:color="BEE1A8"/>
            </w:tcBorders>
          </w:tcPr>
          <w:p w14:paraId="09F6C1FC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4"/>
              <w:ind w:right="0"/>
              <w:rPr>
                <w:rFonts w:ascii="Arial" w:eastAsia="Arial" w:hAnsi="Arial" w:cs="Arial"/>
                <w:sz w:val="25"/>
                <w:szCs w:val="22"/>
                <w:lang w:eastAsia="en-US"/>
              </w:rPr>
            </w:pPr>
          </w:p>
          <w:p w14:paraId="5A7C9479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Program executes correctly with no syntax or runtime errors.</w:t>
            </w:r>
          </w:p>
        </w:tc>
      </w:tr>
      <w:tr w:rsidR="00954DE7" w:rsidRPr="00954DE7" w14:paraId="3D6F97DA" w14:textId="77777777" w:rsidTr="002E2E84">
        <w:tblPrEx>
          <w:tblBorders>
            <w:top w:val="single" w:sz="4" w:space="0" w:color="BEE1A8"/>
            <w:left w:val="single" w:sz="4" w:space="0" w:color="BEE1A8"/>
            <w:bottom w:val="single" w:sz="4" w:space="0" w:color="BEE1A8"/>
            <w:right w:val="single" w:sz="4" w:space="0" w:color="BEE1A8"/>
            <w:insideH w:val="single" w:sz="4" w:space="0" w:color="BEE1A8"/>
            <w:insideV w:val="single" w:sz="4" w:space="0" w:color="BEE1A8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2"/>
          <w:wBefore w:w="520" w:type="dxa"/>
          <w:trHeight w:val="582"/>
        </w:trPr>
        <w:tc>
          <w:tcPr>
            <w:tcW w:w="2180" w:type="dxa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7F0DAEED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Correctness</w:t>
            </w:r>
          </w:p>
          <w:p w14:paraId="4AFCB102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37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(25pts)</w:t>
            </w:r>
          </w:p>
        </w:tc>
        <w:tc>
          <w:tcPr>
            <w:tcW w:w="6649" w:type="dxa"/>
            <w:gridSpan w:val="2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5B1F7DC1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Program produces correct answers or appropriate results for all</w:t>
            </w:r>
          </w:p>
          <w:p w14:paraId="622841C2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37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inputs tested.</w:t>
            </w:r>
          </w:p>
        </w:tc>
      </w:tr>
      <w:tr w:rsidR="00954DE7" w:rsidRPr="00954DE7" w14:paraId="5848AEBB" w14:textId="77777777" w:rsidTr="002E2E84">
        <w:tblPrEx>
          <w:tblBorders>
            <w:top w:val="single" w:sz="4" w:space="0" w:color="BEE1A8"/>
            <w:left w:val="single" w:sz="4" w:space="0" w:color="BEE1A8"/>
            <w:bottom w:val="single" w:sz="4" w:space="0" w:color="BEE1A8"/>
            <w:right w:val="single" w:sz="4" w:space="0" w:color="BEE1A8"/>
            <w:insideH w:val="single" w:sz="4" w:space="0" w:color="BEE1A8"/>
            <w:insideV w:val="single" w:sz="4" w:space="0" w:color="BEE1A8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2"/>
          <w:wBefore w:w="520" w:type="dxa"/>
          <w:trHeight w:val="580"/>
        </w:trPr>
        <w:tc>
          <w:tcPr>
            <w:tcW w:w="2180" w:type="dxa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7D216101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Completeness</w:t>
            </w:r>
          </w:p>
          <w:p w14:paraId="04936944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37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(25pts)</w:t>
            </w:r>
          </w:p>
        </w:tc>
        <w:tc>
          <w:tcPr>
            <w:tcW w:w="6649" w:type="dxa"/>
            <w:gridSpan w:val="2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2639F998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Program shows evidence of excellent case analysis, and all</w:t>
            </w:r>
          </w:p>
          <w:p w14:paraId="19291649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37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possible cases are handled appropriately.</w:t>
            </w:r>
          </w:p>
        </w:tc>
      </w:tr>
      <w:tr w:rsidR="00954DE7" w:rsidRPr="00954DE7" w14:paraId="4C120A37" w14:textId="77777777" w:rsidTr="002E2E84">
        <w:tblPrEx>
          <w:tblBorders>
            <w:top w:val="single" w:sz="4" w:space="0" w:color="BEE1A8"/>
            <w:left w:val="single" w:sz="4" w:space="0" w:color="BEE1A8"/>
            <w:bottom w:val="single" w:sz="4" w:space="0" w:color="BEE1A8"/>
            <w:right w:val="single" w:sz="4" w:space="0" w:color="BEE1A8"/>
            <w:insideH w:val="single" w:sz="4" w:space="0" w:color="BEE1A8"/>
            <w:insideV w:val="single" w:sz="4" w:space="0" w:color="BEE1A8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2"/>
          <w:wBefore w:w="520" w:type="dxa"/>
          <w:trHeight w:val="582"/>
        </w:trPr>
        <w:tc>
          <w:tcPr>
            <w:tcW w:w="2180" w:type="dxa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77642F52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Logic</w:t>
            </w:r>
          </w:p>
          <w:p w14:paraId="59785280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39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(25pts)</w:t>
            </w:r>
          </w:p>
        </w:tc>
        <w:tc>
          <w:tcPr>
            <w:tcW w:w="6649" w:type="dxa"/>
            <w:gridSpan w:val="2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7801E01F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Program logic is correct, with no known boundary errors, and</w:t>
            </w:r>
          </w:p>
          <w:p w14:paraId="7B000D7A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39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no redundant or contradictory conditions.</w:t>
            </w:r>
          </w:p>
        </w:tc>
      </w:tr>
    </w:tbl>
    <w:p w14:paraId="2EF3A7C7" w14:textId="77777777" w:rsidR="002E2E84" w:rsidRDefault="002E2E84" w:rsidP="002E2E84">
      <w:pPr>
        <w:pStyle w:val="ProfileText"/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61312" behindDoc="0" locked="0" layoutInCell="1" allowOverlap="1" wp14:anchorId="6F2C4FE9" wp14:editId="1202995B">
            <wp:simplePos x="0" y="0"/>
            <wp:positionH relativeFrom="column">
              <wp:posOffset>441325</wp:posOffset>
            </wp:positionH>
            <wp:positionV relativeFrom="paragraph">
              <wp:posOffset>111125</wp:posOffset>
            </wp:positionV>
            <wp:extent cx="1028700" cy="911860"/>
            <wp:effectExtent l="0" t="0" r="0" b="2540"/>
            <wp:wrapNone/>
            <wp:docPr id="5" name="Picture 5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CvSU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845BF" w14:textId="77777777" w:rsidR="002E2E84" w:rsidRPr="007E0F6B" w:rsidRDefault="002E2E84" w:rsidP="002E2E84">
      <w:pPr>
        <w:jc w:val="center"/>
      </w:pPr>
      <w:r w:rsidRPr="0059041D">
        <w:rPr>
          <w:rFonts w:ascii="Century Gothic" w:eastAsia="Calibri" w:hAnsi="Century Gothic" w:cs="Times New Roman"/>
          <w:snapToGrid w:val="0"/>
        </w:rPr>
        <w:t>Republic of the Philippines</w:t>
      </w:r>
    </w:p>
    <w:p w14:paraId="2518A307" w14:textId="77777777" w:rsidR="002E2E84" w:rsidRPr="0059041D" w:rsidRDefault="002E2E84" w:rsidP="002E2E84">
      <w:pPr>
        <w:jc w:val="center"/>
        <w:rPr>
          <w:rFonts w:ascii="Bookman Old Style" w:eastAsia="Calibri" w:hAnsi="Bookman Old Style" w:cs="Times New Roman"/>
          <w:b/>
          <w:snapToGrid w:val="0"/>
        </w:rPr>
      </w:pPr>
      <w:r w:rsidRPr="0059041D">
        <w:rPr>
          <w:rFonts w:ascii="Bookman Old Style" w:eastAsia="Calibri" w:hAnsi="Bookman Old Style" w:cs="Times New Roman"/>
          <w:b/>
          <w:sz w:val="28"/>
          <w:szCs w:val="28"/>
        </w:rPr>
        <w:t>CAVITE STATE UNIVERSITY</w:t>
      </w:r>
    </w:p>
    <w:p w14:paraId="3D3319F0" w14:textId="77777777" w:rsidR="002E2E84" w:rsidRPr="0059041D" w:rsidRDefault="002E2E84" w:rsidP="002E2E84">
      <w:pPr>
        <w:jc w:val="center"/>
        <w:rPr>
          <w:rFonts w:ascii="Century Gothic" w:eastAsia="Calibri" w:hAnsi="Century Gothic" w:cs="Times New Roman"/>
          <w:b/>
          <w:snapToGrid w:val="0"/>
        </w:rPr>
      </w:pPr>
      <w:r w:rsidRPr="0059041D">
        <w:rPr>
          <w:rFonts w:ascii="Century Gothic" w:eastAsia="Calibri" w:hAnsi="Century Gothic" w:cs="Times New Roman"/>
          <w:b/>
          <w:snapToGrid w:val="0"/>
        </w:rPr>
        <w:t>Bacoor City Campus</w:t>
      </w:r>
    </w:p>
    <w:p w14:paraId="6C76D038" w14:textId="77777777" w:rsidR="002E2E84" w:rsidRDefault="002E2E84" w:rsidP="002E2E84">
      <w:pPr>
        <w:jc w:val="center"/>
        <w:rPr>
          <w:rFonts w:ascii="Century Gothic" w:eastAsia="Calibri" w:hAnsi="Century Gothic" w:cs="Times New Roman"/>
          <w:snapToGrid w:val="0"/>
          <w:sz w:val="20"/>
          <w:szCs w:val="20"/>
        </w:rPr>
      </w:pPr>
      <w:r w:rsidRPr="0059041D">
        <w:rPr>
          <w:rFonts w:ascii="Century Gothic" w:eastAsia="Calibri" w:hAnsi="Century Gothic" w:cs="Times New Roman"/>
          <w:snapToGrid w:val="0"/>
          <w:sz w:val="20"/>
          <w:szCs w:val="20"/>
        </w:rPr>
        <w:t>SHIV, Molino VI, City of Bacoor</w:t>
      </w:r>
    </w:p>
    <w:p w14:paraId="251EF1DA" w14:textId="77777777" w:rsidR="002E2E84" w:rsidRPr="00A36DEC" w:rsidRDefault="002E2E84" w:rsidP="002E2E84">
      <w:pPr>
        <w:ind w:right="0"/>
        <w:jc w:val="center"/>
        <w:rPr>
          <w:rFonts w:ascii="Arial" w:hAnsi="Arial" w:cs="Arial"/>
          <w:b/>
        </w:rPr>
      </w:pPr>
      <w:r w:rsidRPr="00A36DEC">
        <w:rPr>
          <w:rFonts w:ascii="Arial" w:hAnsi="Arial" w:cs="Arial"/>
          <w:b/>
        </w:rPr>
        <w:t>DEPARTMENT OF COMPUTER STUDIES</w:t>
      </w:r>
    </w:p>
    <w:p w14:paraId="2F30F543" w14:textId="77777777" w:rsidR="002E2E84" w:rsidRPr="00A36DEC" w:rsidRDefault="002E2E84" w:rsidP="002E2E84">
      <w:pPr>
        <w:ind w:righ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ITEC 106: IT Elective 2 (Web Systems and Technologies 2)</w:t>
      </w:r>
    </w:p>
    <w:p w14:paraId="043DE69B" w14:textId="77777777" w:rsidR="002E2E84" w:rsidRPr="00A36DEC" w:rsidRDefault="002E2E84" w:rsidP="002E2E84">
      <w:pPr>
        <w:ind w:right="0"/>
        <w:jc w:val="center"/>
        <w:rPr>
          <w:rFonts w:ascii="Arial" w:hAnsi="Arial" w:cs="Arial"/>
          <w:b/>
        </w:rPr>
      </w:pPr>
      <w:r w:rsidRPr="00A36DEC">
        <w:rPr>
          <w:rFonts w:ascii="Arial" w:hAnsi="Arial" w:cs="Arial"/>
          <w:b/>
        </w:rPr>
        <w:t>Activity Sheet</w:t>
      </w:r>
    </w:p>
    <w:p w14:paraId="55C484ED" w14:textId="77777777" w:rsidR="002E2E84" w:rsidRDefault="002E2E84" w:rsidP="002E2E84">
      <w:pPr>
        <w:ind w:righ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Pr="00954DE7">
        <w:rPr>
          <w:rFonts w:ascii="Arial" w:hAnsi="Arial" w:cs="Arial"/>
          <w:b/>
          <w:vertAlign w:val="superscript"/>
        </w:rPr>
        <w:t>nd</w:t>
      </w:r>
      <w:r>
        <w:rPr>
          <w:rFonts w:ascii="Arial" w:hAnsi="Arial" w:cs="Arial"/>
          <w:b/>
        </w:rPr>
        <w:t xml:space="preserve"> </w:t>
      </w:r>
      <w:r w:rsidRPr="00A36DEC">
        <w:rPr>
          <w:rFonts w:ascii="Arial" w:hAnsi="Arial" w:cs="Arial"/>
          <w:b/>
        </w:rPr>
        <w:t>Semester, A.Y. 202</w:t>
      </w:r>
      <w:r>
        <w:rPr>
          <w:rFonts w:ascii="Arial" w:hAnsi="Arial" w:cs="Arial"/>
          <w:b/>
        </w:rPr>
        <w:t>1</w:t>
      </w:r>
      <w:r w:rsidRPr="00A36DEC">
        <w:rPr>
          <w:rFonts w:ascii="Arial" w:hAnsi="Arial" w:cs="Arial"/>
          <w:b/>
        </w:rPr>
        <w:t>-202</w:t>
      </w:r>
      <w:r>
        <w:rPr>
          <w:rFonts w:ascii="Arial" w:hAnsi="Arial" w:cs="Arial"/>
          <w:b/>
        </w:rPr>
        <w:t>2</w:t>
      </w:r>
    </w:p>
    <w:tbl>
      <w:tblPr>
        <w:tblStyle w:val="TableGrid"/>
        <w:tblpPr w:leftFromText="180" w:rightFromText="180" w:vertAnchor="text" w:horzAnchor="margin" w:tblpXSpec="center" w:tblpY="117"/>
        <w:tblOverlap w:val="never"/>
        <w:tblW w:w="0" w:type="auto"/>
        <w:tblLook w:val="04A0" w:firstRow="1" w:lastRow="0" w:firstColumn="1" w:lastColumn="0" w:noHBand="0" w:noVBand="1"/>
      </w:tblPr>
      <w:tblGrid>
        <w:gridCol w:w="6535"/>
        <w:gridCol w:w="2255"/>
      </w:tblGrid>
      <w:tr w:rsidR="002E2E84" w:rsidRPr="00437936" w14:paraId="5AD72EF9" w14:textId="77777777" w:rsidTr="002E2E84">
        <w:tc>
          <w:tcPr>
            <w:tcW w:w="6535" w:type="dxa"/>
          </w:tcPr>
          <w:p w14:paraId="3F28C8E3" w14:textId="77777777" w:rsidR="002E2E84" w:rsidRPr="00437936" w:rsidRDefault="002E2E84" w:rsidP="002E2E84">
            <w:pPr>
              <w:autoSpaceDE w:val="0"/>
              <w:autoSpaceDN w:val="0"/>
              <w:adjustRightInd w:val="0"/>
              <w:spacing w:line="276" w:lineRule="auto"/>
              <w:ind w:right="280"/>
              <w:jc w:val="both"/>
              <w:rPr>
                <w:rFonts w:ascii="Arial" w:hAnsi="Arial" w:cs="Arial"/>
                <w:b/>
                <w:bCs/>
                <w:noProof/>
                <w:lang w:val="en-PH" w:eastAsia="en-PH"/>
              </w:rPr>
            </w:pPr>
            <w:r w:rsidRPr="00437936">
              <w:rPr>
                <w:rFonts w:ascii="Arial" w:hAnsi="Arial" w:cs="Arial"/>
                <w:b/>
                <w:bCs/>
                <w:noProof/>
                <w:lang w:val="en-PH" w:eastAsia="en-PH"/>
              </w:rPr>
              <w:t>Name:</w:t>
            </w:r>
            <w:r>
              <w:rPr>
                <w:rFonts w:ascii="Arial" w:hAnsi="Arial" w:cs="Arial"/>
                <w:b/>
                <w:bCs/>
                <w:noProof/>
                <w:lang w:val="en-PH" w:eastAsia="en-PH"/>
              </w:rPr>
              <w:t xml:space="preserve"> </w:t>
            </w:r>
          </w:p>
        </w:tc>
        <w:tc>
          <w:tcPr>
            <w:tcW w:w="2255" w:type="dxa"/>
          </w:tcPr>
          <w:p w14:paraId="1AAF86E8" w14:textId="77777777" w:rsidR="002E2E84" w:rsidRPr="00437936" w:rsidRDefault="002E2E84" w:rsidP="002E2E84">
            <w:pPr>
              <w:autoSpaceDE w:val="0"/>
              <w:autoSpaceDN w:val="0"/>
              <w:adjustRightInd w:val="0"/>
              <w:spacing w:line="276" w:lineRule="auto"/>
              <w:ind w:right="280"/>
              <w:jc w:val="both"/>
              <w:rPr>
                <w:rFonts w:ascii="Arial" w:hAnsi="Arial" w:cs="Arial"/>
                <w:noProof/>
                <w:lang w:val="en-PH" w:eastAsia="en-PH"/>
              </w:rPr>
            </w:pPr>
            <w:r w:rsidRPr="00437936">
              <w:rPr>
                <w:rFonts w:ascii="Arial" w:hAnsi="Arial" w:cs="Arial"/>
                <w:b/>
                <w:bCs/>
                <w:noProof/>
                <w:lang w:val="en-PH" w:eastAsia="en-PH"/>
              </w:rPr>
              <w:t>Date:</w:t>
            </w:r>
            <w:r>
              <w:rPr>
                <w:rFonts w:ascii="Arial" w:hAnsi="Arial" w:cs="Arial"/>
                <w:b/>
                <w:bCs/>
                <w:noProof/>
                <w:lang w:val="en-PH" w:eastAsia="en-PH"/>
              </w:rPr>
              <w:t xml:space="preserve"> </w:t>
            </w:r>
          </w:p>
        </w:tc>
      </w:tr>
      <w:tr w:rsidR="002E2E84" w:rsidRPr="00437936" w14:paraId="7E711153" w14:textId="77777777" w:rsidTr="002E2E84">
        <w:tc>
          <w:tcPr>
            <w:tcW w:w="6535" w:type="dxa"/>
          </w:tcPr>
          <w:p w14:paraId="0C31E53F" w14:textId="77777777" w:rsidR="002E2E84" w:rsidRPr="00437936" w:rsidRDefault="002E2E84" w:rsidP="002E2E84">
            <w:pPr>
              <w:autoSpaceDE w:val="0"/>
              <w:autoSpaceDN w:val="0"/>
              <w:adjustRightInd w:val="0"/>
              <w:spacing w:line="276" w:lineRule="auto"/>
              <w:ind w:right="280"/>
              <w:jc w:val="both"/>
              <w:rPr>
                <w:rFonts w:ascii="Arial" w:hAnsi="Arial" w:cs="Arial"/>
                <w:noProof/>
                <w:lang w:val="en-PH" w:eastAsia="en-PH"/>
              </w:rPr>
            </w:pPr>
            <w:r w:rsidRPr="00437936">
              <w:rPr>
                <w:rFonts w:ascii="Arial" w:hAnsi="Arial" w:cs="Arial"/>
                <w:b/>
                <w:bCs/>
                <w:noProof/>
                <w:lang w:val="en-PH" w:eastAsia="en-PH"/>
              </w:rPr>
              <w:t>Course/Yr&amp;Section:</w:t>
            </w:r>
            <w:r>
              <w:rPr>
                <w:rFonts w:ascii="Arial" w:hAnsi="Arial" w:cs="Arial"/>
                <w:b/>
                <w:bCs/>
                <w:noProof/>
                <w:lang w:val="en-PH" w:eastAsia="en-PH"/>
              </w:rPr>
              <w:t xml:space="preserve"> </w:t>
            </w:r>
          </w:p>
        </w:tc>
        <w:tc>
          <w:tcPr>
            <w:tcW w:w="2255" w:type="dxa"/>
          </w:tcPr>
          <w:p w14:paraId="71344CBE" w14:textId="77777777" w:rsidR="002E2E84" w:rsidRPr="00437936" w:rsidRDefault="002E2E84" w:rsidP="002E2E84">
            <w:pPr>
              <w:autoSpaceDE w:val="0"/>
              <w:autoSpaceDN w:val="0"/>
              <w:adjustRightInd w:val="0"/>
              <w:spacing w:line="276" w:lineRule="auto"/>
              <w:ind w:right="280"/>
              <w:jc w:val="both"/>
              <w:rPr>
                <w:rFonts w:ascii="Arial" w:hAnsi="Arial" w:cs="Arial"/>
                <w:b/>
                <w:bCs/>
                <w:noProof/>
                <w:lang w:val="en-PH" w:eastAsia="en-PH"/>
              </w:rPr>
            </w:pPr>
            <w:r w:rsidRPr="00437936">
              <w:rPr>
                <w:rFonts w:ascii="Arial" w:hAnsi="Arial" w:cs="Arial"/>
                <w:b/>
                <w:bCs/>
                <w:noProof/>
                <w:lang w:val="en-PH" w:eastAsia="en-PH"/>
              </w:rPr>
              <w:t xml:space="preserve">Score: </w:t>
            </w:r>
          </w:p>
        </w:tc>
      </w:tr>
    </w:tbl>
    <w:p w14:paraId="60B6005A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tbl>
      <w:tblPr>
        <w:tblW w:w="500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E2E84" w:rsidRPr="00EA58E7" w14:paraId="64C10EE7" w14:textId="77777777" w:rsidTr="00F17A38">
        <w:trPr>
          <w:trHeight w:val="368"/>
        </w:trPr>
        <w:tc>
          <w:tcPr>
            <w:tcW w:w="9350" w:type="dxa"/>
            <w:shd w:val="clear" w:color="auto" w:fill="31521B" w:themeFill="accent2" w:themeFillShade="80"/>
            <w:tcMar>
              <w:left w:w="360" w:type="dxa"/>
            </w:tcMar>
          </w:tcPr>
          <w:p w14:paraId="53254474" w14:textId="77777777" w:rsidR="002E2E84" w:rsidRDefault="002E2E84" w:rsidP="007D1FAC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7BFF78C" w14:textId="10F2A8C0" w:rsidR="002E2E84" w:rsidRPr="007260FE" w:rsidRDefault="002E2E84" w:rsidP="007D1FAC">
            <w:pPr>
              <w:pStyle w:val="Heading1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screenshot</w:t>
            </w:r>
          </w:p>
          <w:p w14:paraId="7A8894CA" w14:textId="77777777" w:rsidR="002E2E84" w:rsidRPr="00EA58E7" w:rsidRDefault="002E2E84" w:rsidP="007D1FAC"/>
        </w:tc>
      </w:tr>
      <w:tr w:rsidR="002E2E84" w:rsidRPr="006700AB" w14:paraId="1FEFEFA1" w14:textId="77777777" w:rsidTr="00F17A38">
        <w:trPr>
          <w:trHeight w:val="368"/>
        </w:trPr>
        <w:tc>
          <w:tcPr>
            <w:tcW w:w="9350" w:type="dxa"/>
            <w:tcMar>
              <w:left w:w="360" w:type="dxa"/>
            </w:tcMar>
          </w:tcPr>
          <w:p w14:paraId="5D65A821" w14:textId="77777777" w:rsidR="002E2E84" w:rsidRPr="006700AB" w:rsidRDefault="002E2E84" w:rsidP="007D1FAC">
            <w:pPr>
              <w:tabs>
                <w:tab w:val="left" w:pos="990"/>
              </w:tabs>
              <w:ind w:left="-360"/>
              <w:rPr>
                <w:noProof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2C8ADB5" wp14:editId="77BCD7C3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B3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8F8AB30" w14:textId="77777777" w:rsidR="002E2E84" w:rsidRPr="00AF4EA4" w:rsidRDefault="002E2E84" w:rsidP="002E2E84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C8ADB5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" adj="-11796480,,5400" path="m2426,347348c2024,270140,402,77580,,372l346895,,2426,347348xe" fillcolor="#739a28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8F8AB30" w14:textId="77777777" w:rsidR="002E2E84" w:rsidRPr="00AF4EA4" w:rsidRDefault="002E2E84" w:rsidP="002E2E84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1471D01" w14:textId="04C4DAFE" w:rsidR="002E2E84" w:rsidRDefault="00F17A38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  <w:r w:rsidRPr="00F17A38">
        <w:rPr>
          <w:rFonts w:ascii="Calibri" w:eastAsia="Calibri" w:hAnsi="Calibri" w:cs="Times New Roman"/>
          <w:szCs w:val="22"/>
          <w:lang w:val="en-PH" w:eastAsia="en-US"/>
        </w:rPr>
        <w:drawing>
          <wp:inline distT="0" distB="0" distL="0" distR="0" wp14:anchorId="0F11F8AD" wp14:editId="425EFFD7">
            <wp:extent cx="5926455" cy="288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D385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55837812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2FA233D1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7CAA9444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3706EF83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201F4357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6A6736C5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14AD1F6D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509B55BD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723515E3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7995AAAF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7DC1FA46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15AB55A1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6900C140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5D02A431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tbl>
      <w:tblPr>
        <w:tblW w:w="500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E2E84" w:rsidRPr="00EA58E7" w14:paraId="0E3132A0" w14:textId="77777777" w:rsidTr="00211AD1">
        <w:trPr>
          <w:trHeight w:val="368"/>
        </w:trPr>
        <w:tc>
          <w:tcPr>
            <w:tcW w:w="9350" w:type="dxa"/>
            <w:shd w:val="clear" w:color="auto" w:fill="31521B" w:themeFill="accent2" w:themeFillShade="80"/>
            <w:tcMar>
              <w:left w:w="360" w:type="dxa"/>
            </w:tcMar>
          </w:tcPr>
          <w:p w14:paraId="048FBB1F" w14:textId="77777777" w:rsidR="002E2E84" w:rsidRDefault="002E2E84" w:rsidP="007D1FAC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0A3A7A" w14:textId="490A1DAE" w:rsidR="002E2E84" w:rsidRPr="007260FE" w:rsidRDefault="002E2E84" w:rsidP="007D1FAC">
            <w:pPr>
              <w:pStyle w:val="Heading1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source code</w:t>
            </w:r>
          </w:p>
          <w:p w14:paraId="38722639" w14:textId="77777777" w:rsidR="002E2E84" w:rsidRPr="00EA58E7" w:rsidRDefault="002E2E84" w:rsidP="007D1FAC"/>
        </w:tc>
      </w:tr>
      <w:tr w:rsidR="002E2E84" w:rsidRPr="006700AB" w14:paraId="2D8102B0" w14:textId="77777777" w:rsidTr="00211AD1">
        <w:trPr>
          <w:trHeight w:val="368"/>
        </w:trPr>
        <w:tc>
          <w:tcPr>
            <w:tcW w:w="9350" w:type="dxa"/>
            <w:tcMar>
              <w:left w:w="360" w:type="dxa"/>
            </w:tcMar>
          </w:tcPr>
          <w:p w14:paraId="106FD668" w14:textId="77777777" w:rsidR="002E2E84" w:rsidRPr="006700AB" w:rsidRDefault="002E2E84" w:rsidP="007D1FAC">
            <w:pPr>
              <w:tabs>
                <w:tab w:val="left" w:pos="990"/>
              </w:tabs>
              <w:ind w:left="-360"/>
              <w:rPr>
                <w:noProof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4950E889" wp14:editId="3FF5BE5D">
                      <wp:extent cx="227812" cy="311173"/>
                      <wp:effectExtent l="0" t="3810" r="0" b="0"/>
                      <wp:docPr id="8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B3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0D7DB24" w14:textId="77777777" w:rsidR="002E2E84" w:rsidRPr="00AF4EA4" w:rsidRDefault="002E2E84" w:rsidP="002E2E84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50E889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" adj="-11796480,,5400" path="m2426,347348c2024,270140,402,77580,,372l346895,,2426,347348xe" fillcolor="#739a28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0D7DB24" w14:textId="77777777" w:rsidR="002E2E84" w:rsidRPr="00AF4EA4" w:rsidRDefault="002E2E84" w:rsidP="002E2E84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B228BD5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proofErr w:type="gramStart"/>
      <w:r w:rsidRPr="00211AD1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&lt;!--</w:t>
      </w:r>
      <w:proofErr w:type="gramEnd"/>
      <w:r w:rsidRPr="00211AD1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 xml:space="preserve"> </w:t>
      </w:r>
      <w:proofErr w:type="spellStart"/>
      <w:r w:rsidRPr="00211AD1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index.php</w:t>
      </w:r>
      <w:proofErr w:type="spellEnd"/>
      <w:r w:rsidRPr="00211AD1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 xml:space="preserve"> --&gt;</w:t>
      </w:r>
    </w:p>
    <w:p w14:paraId="475B22F3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&lt;!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DOCTYPE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html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0E58A371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html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lang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en</w:t>
      </w:r>
      <w:proofErr w:type="spellEnd"/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7982CD63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head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2A0E36AB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meta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charset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"UTF-8"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7E540094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meta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http-</w:t>
      </w:r>
      <w:proofErr w:type="spellStart"/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equiv</w:t>
      </w:r>
      <w:proofErr w:type="spell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"X-UA-Compatible"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content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"IE=edge"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77A73263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meta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name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"viewport"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content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"width=device-width, initial-scale=1.0"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6444ED49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link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href</w:t>
      </w:r>
      <w:proofErr w:type="spell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"style.css"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rel</w:t>
      </w:r>
      <w:proofErr w:type="spell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"stylesheet"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434FE3F5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title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&gt;BSIT 3-2 - ITEC 106 - Activity 2 - Amolat, Nommel Isanar Lavapie&lt;/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title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6AE9110F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&lt;/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head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0A404B3D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body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5F930E18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&lt;?php</w:t>
      </w:r>
    </w:p>
    <w:p w14:paraId="27908BA2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$n1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$_REQUEST[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"n1"</w:t>
      </w:r>
      <w:proofErr w:type="gramStart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]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??</w:t>
      </w:r>
      <w:proofErr w:type="gram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F498251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$n2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$_REQUEST[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"n2"</w:t>
      </w:r>
      <w:proofErr w:type="gramStart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]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??</w:t>
      </w:r>
      <w:proofErr w:type="gram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2194DAA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$n3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$_REQUEST[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"n3"</w:t>
      </w:r>
      <w:proofErr w:type="gramStart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]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??</w:t>
      </w:r>
      <w:proofErr w:type="gram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FC576DB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?&gt;</w:t>
      </w:r>
    </w:p>
    <w:p w14:paraId="656D9263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3795D035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form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action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index.php</w:t>
      </w:r>
      <w:proofErr w:type="spellEnd"/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method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"GET"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09615ED8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&lt;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type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"number"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placeholder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"First Number"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name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"n1"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value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gramStart"/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&lt;?=</w:t>
      </w:r>
      <w:proofErr w:type="gram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$n1 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?&gt;"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778032EC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&lt;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type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"number"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placeholder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"Second Number"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name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"n2"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value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gramStart"/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&lt;?=</w:t>
      </w:r>
      <w:proofErr w:type="gram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$n2 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?&gt;"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0C2E7941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&lt;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type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"number"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placeholder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"Third Number"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name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"n3"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value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gramStart"/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&lt;?=</w:t>
      </w:r>
      <w:proofErr w:type="gram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$n3 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?&gt;"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6DEE6D48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&lt;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type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"submit"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value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"Submit"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6EE3459C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&lt;/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form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  <w:proofErr w:type="gramStart"/>
      <w:r w:rsidRPr="00211AD1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&lt;!-</w:t>
      </w:r>
      <w:proofErr w:type="gramEnd"/>
      <w:r w:rsidRPr="00211AD1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-</w:t>
      </w:r>
    </w:p>
    <w:p w14:paraId="1FF26597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    --&gt;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div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31300555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&lt;?php</w:t>
      </w:r>
    </w:p>
    <w:p w14:paraId="1A495F8E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proofErr w:type="gramStart"/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$n1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!==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and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$n2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!==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and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$n3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!==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and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$n2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&gt;=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$n1) {</w:t>
      </w:r>
    </w:p>
    <w:p w14:paraId="0BE37D9E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$</w:t>
      </w:r>
      <w:proofErr w:type="spellStart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i</w:t>
      </w:r>
      <w:proofErr w:type="spell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$n1;</w:t>
      </w:r>
    </w:p>
    <w:p w14:paraId="3156BE43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$total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7CDDC17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F8150B2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</w:t>
      </w:r>
      <w:proofErr w:type="gramStart"/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while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</w:t>
      </w:r>
      <w:proofErr w:type="spellStart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i</w:t>
      </w:r>
      <w:proofErr w:type="spell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!=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$n2) {</w:t>
      </w:r>
    </w:p>
    <w:p w14:paraId="7F019D8B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    </w:t>
      </w:r>
      <w:proofErr w:type="gramStart"/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</w:t>
      </w:r>
      <w:proofErr w:type="spellStart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i</w:t>
      </w:r>
      <w:proofErr w:type="spell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%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$n3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==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 {</w:t>
      </w:r>
    </w:p>
    <w:p w14:paraId="7C05D860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        $total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++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74AD6E3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    }</w:t>
      </w:r>
    </w:p>
    <w:p w14:paraId="5D226741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0BE00993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    $</w:t>
      </w:r>
      <w:proofErr w:type="spellStart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i</w:t>
      </w:r>
      <w:proofErr w:type="spellEnd"/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++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2CDC0187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}</w:t>
      </w:r>
    </w:p>
    <w:p w14:paraId="0F336991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4265AB21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echo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 xml:space="preserve">"&lt;h3&gt;First number: 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$n1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&lt;/h3&gt;"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5162E774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echo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 xml:space="preserve">"&lt;h3&gt;Second number: 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$n2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&lt;/h3&gt;"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5A563E81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echo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 xml:space="preserve">"&lt;h3&gt;Third number: 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$n3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&lt;/h3&gt;"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39A8D43F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echo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 xml:space="preserve">"&lt;h3&gt;Total number of integers from 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$n1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 xml:space="preserve"> to 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$n2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 xml:space="preserve"> that are divisible by 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$n3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$total</w:t>
      </w:r>
      <w:r w:rsidRPr="00211AD1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&lt;/h3&gt;"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1CE3589E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}</w:t>
      </w:r>
    </w:p>
    <w:p w14:paraId="58CB762C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?&gt;</w:t>
      </w:r>
    </w:p>
    <w:p w14:paraId="1081487C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&lt;/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div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4AC66FFF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&lt;/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body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39C37742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&lt;/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html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4840966E" w14:textId="38F63284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6FB7B120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/* style.css */</w:t>
      </w:r>
    </w:p>
    <w:p w14:paraId="75130C9C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*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76D7C3C4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box-sizing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border-box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E7E2339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font-family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Arial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Helvetica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sans-serif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581A26A2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7E490863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2D3C19D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body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20B7836C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B39827A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padding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284F5DA9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width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100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vw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7C8DFFC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height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100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vh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04573E1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line-height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100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vh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37B5475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6D63DE8C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2B5D9D18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form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41605B7D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text-align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right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28A2A5F9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vertical-align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middle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2C619F4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display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inline-block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4DE469D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width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50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%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5E47A584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padding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10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%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30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px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10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%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20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%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DA5976D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54AF2363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DED714B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form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&gt;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79202C66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display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block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254434F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width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100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%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55A70A16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text-align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right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43AC669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height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50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px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5DDA6A82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1F34D831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495696E8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form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&gt;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proofErr w:type="gramStart"/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:not</w:t>
      </w:r>
      <w:proofErr w:type="spellEnd"/>
      <w:proofErr w:type="gram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:last-child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 {</w:t>
      </w:r>
    </w:p>
    <w:p w14:paraId="19E82A96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margin-bottom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20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px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AB669F8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/* border-radius: 25px; */</w:t>
      </w:r>
    </w:p>
    <w:p w14:paraId="430C591D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outline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none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BC3777D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border-style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none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24CBDAF7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border-bottom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5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px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solid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proofErr w:type="gramStart"/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rgba</w:t>
      </w:r>
      <w:proofErr w:type="spell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128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0.521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3B9C066E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font-size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20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px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BAF757C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text-align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center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53B19D9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075B60CB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79CFFBF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form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&gt;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proofErr w:type="gramStart"/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:not</w:t>
      </w:r>
      <w:proofErr w:type="spellEnd"/>
      <w:proofErr w:type="gram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:last-child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:focus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3D0C1E79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border-bottom-color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green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4F9EADE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52B3F122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C367ED1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form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&gt;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proofErr w:type="gramStart"/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:last</w:t>
      </w:r>
      <w:proofErr w:type="gramEnd"/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-child</w:t>
      </w:r>
      <w:proofErr w:type="spell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31ABED1F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font-size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20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px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2BB485E5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text-align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center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7816E8B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border-radius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25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px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B7AA7DB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background-color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proofErr w:type="spellStart"/>
      <w:proofErr w:type="gramStart"/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rgba</w:t>
      </w:r>
      <w:proofErr w:type="spell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128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0.521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3B8662D6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color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white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2D8A8343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border-style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solid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5DA5AD0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border-color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white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4DA9D41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21CF893A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31D03BE8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form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&gt;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proofErr w:type="gramStart"/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:last</w:t>
      </w:r>
      <w:proofErr w:type="gramEnd"/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-child:focus</w:t>
      </w:r>
      <w:proofErr w:type="spell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form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&gt;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211AD1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:last-child:hover</w:t>
      </w:r>
      <w:proofErr w:type="spellEnd"/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1C96F1D9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background-color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green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5C8DF02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66202D03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7B6BAB65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div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6C9B43B1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display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inline-block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B80BCD6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width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50</w:t>
      </w:r>
      <w:r w:rsidRPr="00211AD1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%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4D927FF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vertical-align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middle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9E03BB4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7A5F289A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2FA58F56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h3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7D78A596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line-height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11AD1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initial</w:t>
      </w: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8757969" w14:textId="77777777" w:rsidR="00211AD1" w:rsidRPr="00211AD1" w:rsidRDefault="00211AD1" w:rsidP="00211AD1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11AD1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57FCB4B7" w14:textId="77777777" w:rsidR="00211AD1" w:rsidRPr="00A36DEC" w:rsidRDefault="00211AD1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sectPr w:rsidR="00211AD1" w:rsidRPr="00A36DEC" w:rsidSect="0052530A">
      <w:headerReference w:type="default" r:id="rId14"/>
      <w:footerReference w:type="default" r:id="rId15"/>
      <w:pgSz w:w="11907" w:h="16839" w:code="9"/>
      <w:pgMar w:top="1440" w:right="1134" w:bottom="1440" w:left="1440" w:header="289" w:footer="4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44F03" w14:textId="77777777" w:rsidR="00B60A01" w:rsidRDefault="00B60A01" w:rsidP="00C51CF5">
      <w:r>
        <w:separator/>
      </w:r>
    </w:p>
  </w:endnote>
  <w:endnote w:type="continuationSeparator" w:id="0">
    <w:p w14:paraId="1049B12F" w14:textId="77777777" w:rsidR="00B60A01" w:rsidRDefault="00B60A01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C7ED" w14:textId="1B59E9B5" w:rsidR="004F7C59" w:rsidRPr="00F408B7" w:rsidRDefault="004F7C59">
    <w:pPr>
      <w:pStyle w:val="Footer"/>
      <w:jc w:val="right"/>
      <w:rPr>
        <w:rFonts w:ascii="Arial" w:hAnsi="Arial" w:cs="Arial"/>
        <w:sz w:val="20"/>
        <w:szCs w:val="20"/>
      </w:rPr>
    </w:pPr>
  </w:p>
  <w:p w14:paraId="6179CFD3" w14:textId="77777777" w:rsidR="004F7C59" w:rsidRDefault="004F7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F2E69" w14:textId="77777777" w:rsidR="00B60A01" w:rsidRDefault="00B60A01" w:rsidP="00C51CF5">
      <w:r>
        <w:separator/>
      </w:r>
    </w:p>
  </w:footnote>
  <w:footnote w:type="continuationSeparator" w:id="0">
    <w:p w14:paraId="4180D364" w14:textId="77777777" w:rsidR="00B60A01" w:rsidRDefault="00B60A01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BC05" w14:textId="77777777" w:rsidR="00954DE7" w:rsidRDefault="004F7C59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9C754E" wp14:editId="35395DB4">
              <wp:simplePos x="0" y="0"/>
              <wp:positionH relativeFrom="page">
                <wp:posOffset>895350</wp:posOffset>
              </wp:positionH>
              <wp:positionV relativeFrom="page">
                <wp:posOffset>306070</wp:posOffset>
              </wp:positionV>
              <wp:extent cx="3005070" cy="9467090"/>
              <wp:effectExtent l="0" t="0" r="5080" b="0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38372F5E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70.5pt;margin-top:24.1pt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Zn0l890AAAAL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3F4"/>
    <w:multiLevelType w:val="hybridMultilevel"/>
    <w:tmpl w:val="A328A6F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B2BD6"/>
    <w:multiLevelType w:val="hybridMultilevel"/>
    <w:tmpl w:val="048CDB26"/>
    <w:lvl w:ilvl="0" w:tplc="DA3CEC2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00E5"/>
    <w:multiLevelType w:val="hybridMultilevel"/>
    <w:tmpl w:val="048CDB26"/>
    <w:lvl w:ilvl="0" w:tplc="DA3CEC2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C1B7B"/>
    <w:multiLevelType w:val="hybridMultilevel"/>
    <w:tmpl w:val="F1F625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70D0F"/>
    <w:multiLevelType w:val="hybridMultilevel"/>
    <w:tmpl w:val="5CD0E9B0"/>
    <w:lvl w:ilvl="0" w:tplc="BD945BF6">
      <w:start w:val="1"/>
      <w:numFmt w:val="decimal"/>
      <w:lvlText w:val="%1."/>
      <w:lvlJc w:val="left"/>
      <w:pPr>
        <w:ind w:left="812" w:hanging="544"/>
      </w:pPr>
      <w:rPr>
        <w:rFonts w:ascii="Arial" w:eastAsia="Arial" w:hAnsi="Arial" w:cs="Arial" w:hint="default"/>
        <w:spacing w:val="-5"/>
        <w:w w:val="99"/>
        <w:sz w:val="22"/>
        <w:szCs w:val="22"/>
        <w:lang w:val="en-US" w:eastAsia="en-US" w:bidi="ar-SA"/>
      </w:rPr>
    </w:lvl>
    <w:lvl w:ilvl="1" w:tplc="8674B0A4">
      <w:numFmt w:val="bullet"/>
      <w:lvlText w:val="•"/>
      <w:lvlJc w:val="left"/>
      <w:pPr>
        <w:ind w:left="1735" w:hanging="544"/>
      </w:pPr>
      <w:rPr>
        <w:rFonts w:hint="default"/>
        <w:lang w:val="en-US" w:eastAsia="en-US" w:bidi="ar-SA"/>
      </w:rPr>
    </w:lvl>
    <w:lvl w:ilvl="2" w:tplc="3112D03E">
      <w:numFmt w:val="bullet"/>
      <w:lvlText w:val="•"/>
      <w:lvlJc w:val="left"/>
      <w:pPr>
        <w:ind w:left="2650" w:hanging="544"/>
      </w:pPr>
      <w:rPr>
        <w:rFonts w:hint="default"/>
        <w:lang w:val="en-US" w:eastAsia="en-US" w:bidi="ar-SA"/>
      </w:rPr>
    </w:lvl>
    <w:lvl w:ilvl="3" w:tplc="954290A0">
      <w:numFmt w:val="bullet"/>
      <w:lvlText w:val="•"/>
      <w:lvlJc w:val="left"/>
      <w:pPr>
        <w:ind w:left="3565" w:hanging="544"/>
      </w:pPr>
      <w:rPr>
        <w:rFonts w:hint="default"/>
        <w:lang w:val="en-US" w:eastAsia="en-US" w:bidi="ar-SA"/>
      </w:rPr>
    </w:lvl>
    <w:lvl w:ilvl="4" w:tplc="AD8EB250">
      <w:numFmt w:val="bullet"/>
      <w:lvlText w:val="•"/>
      <w:lvlJc w:val="left"/>
      <w:pPr>
        <w:ind w:left="4480" w:hanging="544"/>
      </w:pPr>
      <w:rPr>
        <w:rFonts w:hint="default"/>
        <w:lang w:val="en-US" w:eastAsia="en-US" w:bidi="ar-SA"/>
      </w:rPr>
    </w:lvl>
    <w:lvl w:ilvl="5" w:tplc="395C0648">
      <w:numFmt w:val="bullet"/>
      <w:lvlText w:val="•"/>
      <w:lvlJc w:val="left"/>
      <w:pPr>
        <w:ind w:left="5395" w:hanging="544"/>
      </w:pPr>
      <w:rPr>
        <w:rFonts w:hint="default"/>
        <w:lang w:val="en-US" w:eastAsia="en-US" w:bidi="ar-SA"/>
      </w:rPr>
    </w:lvl>
    <w:lvl w:ilvl="6" w:tplc="7570DD6C">
      <w:numFmt w:val="bullet"/>
      <w:lvlText w:val="•"/>
      <w:lvlJc w:val="left"/>
      <w:pPr>
        <w:ind w:left="6310" w:hanging="544"/>
      </w:pPr>
      <w:rPr>
        <w:rFonts w:hint="default"/>
        <w:lang w:val="en-US" w:eastAsia="en-US" w:bidi="ar-SA"/>
      </w:rPr>
    </w:lvl>
    <w:lvl w:ilvl="7" w:tplc="14FECAC6">
      <w:numFmt w:val="bullet"/>
      <w:lvlText w:val="•"/>
      <w:lvlJc w:val="left"/>
      <w:pPr>
        <w:ind w:left="7225" w:hanging="544"/>
      </w:pPr>
      <w:rPr>
        <w:rFonts w:hint="default"/>
        <w:lang w:val="en-US" w:eastAsia="en-US" w:bidi="ar-SA"/>
      </w:rPr>
    </w:lvl>
    <w:lvl w:ilvl="8" w:tplc="AA841A6C">
      <w:numFmt w:val="bullet"/>
      <w:lvlText w:val="•"/>
      <w:lvlJc w:val="left"/>
      <w:pPr>
        <w:ind w:left="8140" w:hanging="544"/>
      </w:pPr>
      <w:rPr>
        <w:rFonts w:hint="default"/>
        <w:lang w:val="en-US" w:eastAsia="en-US" w:bidi="ar-SA"/>
      </w:rPr>
    </w:lvl>
  </w:abstractNum>
  <w:abstractNum w:abstractNumId="5" w15:restartNumberingAfterBreak="0">
    <w:nsid w:val="31E67CA3"/>
    <w:multiLevelType w:val="hybridMultilevel"/>
    <w:tmpl w:val="B73046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D2B2D"/>
    <w:multiLevelType w:val="hybridMultilevel"/>
    <w:tmpl w:val="048CDB26"/>
    <w:lvl w:ilvl="0" w:tplc="DA3CEC2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A63FA"/>
    <w:multiLevelType w:val="hybridMultilevel"/>
    <w:tmpl w:val="74C08EEE"/>
    <w:lvl w:ilvl="0" w:tplc="A2B4598A">
      <w:start w:val="8"/>
      <w:numFmt w:val="decimal"/>
      <w:lvlText w:val="%1."/>
      <w:lvlJc w:val="left"/>
      <w:pPr>
        <w:ind w:left="1000" w:hanging="240"/>
        <w:jc w:val="right"/>
      </w:pPr>
      <w:rPr>
        <w:rFonts w:hint="default"/>
        <w:spacing w:val="-1"/>
        <w:w w:val="68"/>
        <w:lang w:val="en-US" w:eastAsia="en-US" w:bidi="ar-SA"/>
      </w:rPr>
    </w:lvl>
    <w:lvl w:ilvl="1" w:tplc="6E0EA532">
      <w:start w:val="1"/>
      <w:numFmt w:val="lowerLetter"/>
      <w:lvlText w:val="%2."/>
      <w:lvlJc w:val="left"/>
      <w:pPr>
        <w:ind w:left="1228" w:hanging="228"/>
      </w:pPr>
      <w:rPr>
        <w:rFonts w:ascii="Trebuchet MS" w:eastAsia="Trebuchet MS" w:hAnsi="Trebuchet MS" w:cs="Trebuchet MS" w:hint="default"/>
        <w:spacing w:val="-1"/>
        <w:w w:val="68"/>
        <w:sz w:val="22"/>
        <w:szCs w:val="22"/>
        <w:lang w:val="en-US" w:eastAsia="en-US" w:bidi="ar-SA"/>
      </w:rPr>
    </w:lvl>
    <w:lvl w:ilvl="2" w:tplc="183E56EC">
      <w:numFmt w:val="bullet"/>
      <w:lvlText w:val="•"/>
      <w:lvlJc w:val="left"/>
      <w:pPr>
        <w:ind w:left="2378" w:hanging="228"/>
      </w:pPr>
      <w:rPr>
        <w:rFonts w:hint="default"/>
        <w:lang w:val="en-US" w:eastAsia="en-US" w:bidi="ar-SA"/>
      </w:rPr>
    </w:lvl>
    <w:lvl w:ilvl="3" w:tplc="082AAB02">
      <w:numFmt w:val="bullet"/>
      <w:lvlText w:val="•"/>
      <w:lvlJc w:val="left"/>
      <w:pPr>
        <w:ind w:left="3537" w:hanging="228"/>
      </w:pPr>
      <w:rPr>
        <w:rFonts w:hint="default"/>
        <w:lang w:val="en-US" w:eastAsia="en-US" w:bidi="ar-SA"/>
      </w:rPr>
    </w:lvl>
    <w:lvl w:ilvl="4" w:tplc="19DA42F2">
      <w:numFmt w:val="bullet"/>
      <w:lvlText w:val="•"/>
      <w:lvlJc w:val="left"/>
      <w:pPr>
        <w:ind w:left="4696" w:hanging="228"/>
      </w:pPr>
      <w:rPr>
        <w:rFonts w:hint="default"/>
        <w:lang w:val="en-US" w:eastAsia="en-US" w:bidi="ar-SA"/>
      </w:rPr>
    </w:lvl>
    <w:lvl w:ilvl="5" w:tplc="CDF6EA64">
      <w:numFmt w:val="bullet"/>
      <w:lvlText w:val="•"/>
      <w:lvlJc w:val="left"/>
      <w:pPr>
        <w:ind w:left="5854" w:hanging="228"/>
      </w:pPr>
      <w:rPr>
        <w:rFonts w:hint="default"/>
        <w:lang w:val="en-US" w:eastAsia="en-US" w:bidi="ar-SA"/>
      </w:rPr>
    </w:lvl>
    <w:lvl w:ilvl="6" w:tplc="B06471B8">
      <w:numFmt w:val="bullet"/>
      <w:lvlText w:val="•"/>
      <w:lvlJc w:val="left"/>
      <w:pPr>
        <w:ind w:left="7013" w:hanging="228"/>
      </w:pPr>
      <w:rPr>
        <w:rFonts w:hint="default"/>
        <w:lang w:val="en-US" w:eastAsia="en-US" w:bidi="ar-SA"/>
      </w:rPr>
    </w:lvl>
    <w:lvl w:ilvl="7" w:tplc="0C8CDA4A">
      <w:numFmt w:val="bullet"/>
      <w:lvlText w:val="•"/>
      <w:lvlJc w:val="left"/>
      <w:pPr>
        <w:ind w:left="8172" w:hanging="228"/>
      </w:pPr>
      <w:rPr>
        <w:rFonts w:hint="default"/>
        <w:lang w:val="en-US" w:eastAsia="en-US" w:bidi="ar-SA"/>
      </w:rPr>
    </w:lvl>
    <w:lvl w:ilvl="8" w:tplc="E02EC96C">
      <w:numFmt w:val="bullet"/>
      <w:lvlText w:val="•"/>
      <w:lvlJc w:val="left"/>
      <w:pPr>
        <w:ind w:left="9330" w:hanging="228"/>
      </w:pPr>
      <w:rPr>
        <w:rFonts w:hint="default"/>
        <w:lang w:val="en-US" w:eastAsia="en-US" w:bidi="ar-SA"/>
      </w:rPr>
    </w:lvl>
  </w:abstractNum>
  <w:abstractNum w:abstractNumId="8" w15:restartNumberingAfterBreak="0">
    <w:nsid w:val="767C3D55"/>
    <w:multiLevelType w:val="hybridMultilevel"/>
    <w:tmpl w:val="71DA30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jAyNjGwNDM0szBR0lEKTi0uzszPAykwrAUAmX5u9iwAAAA="/>
  </w:docVars>
  <w:rsids>
    <w:rsidRoot w:val="00266430"/>
    <w:rsid w:val="00003F02"/>
    <w:rsid w:val="00015E27"/>
    <w:rsid w:val="000216EF"/>
    <w:rsid w:val="00032213"/>
    <w:rsid w:val="0004054A"/>
    <w:rsid w:val="00042C6E"/>
    <w:rsid w:val="000460CD"/>
    <w:rsid w:val="000521EF"/>
    <w:rsid w:val="000537E4"/>
    <w:rsid w:val="0005785A"/>
    <w:rsid w:val="000626D8"/>
    <w:rsid w:val="000629BD"/>
    <w:rsid w:val="000640CC"/>
    <w:rsid w:val="000660DE"/>
    <w:rsid w:val="00082B8C"/>
    <w:rsid w:val="00083CA5"/>
    <w:rsid w:val="00085316"/>
    <w:rsid w:val="00085492"/>
    <w:rsid w:val="000874E5"/>
    <w:rsid w:val="00097317"/>
    <w:rsid w:val="000A545F"/>
    <w:rsid w:val="000B5DCA"/>
    <w:rsid w:val="000C42E8"/>
    <w:rsid w:val="000C6BEA"/>
    <w:rsid w:val="000F3953"/>
    <w:rsid w:val="000F3BEA"/>
    <w:rsid w:val="000F3F19"/>
    <w:rsid w:val="00100F90"/>
    <w:rsid w:val="0010314C"/>
    <w:rsid w:val="001049BA"/>
    <w:rsid w:val="00105CE1"/>
    <w:rsid w:val="00110CD3"/>
    <w:rsid w:val="001172E4"/>
    <w:rsid w:val="001244E7"/>
    <w:rsid w:val="00127971"/>
    <w:rsid w:val="00133F9C"/>
    <w:rsid w:val="00140BB7"/>
    <w:rsid w:val="001427DB"/>
    <w:rsid w:val="001439D3"/>
    <w:rsid w:val="00153B84"/>
    <w:rsid w:val="0016490D"/>
    <w:rsid w:val="001653EA"/>
    <w:rsid w:val="001654DA"/>
    <w:rsid w:val="001759A4"/>
    <w:rsid w:val="00190BFE"/>
    <w:rsid w:val="00191330"/>
    <w:rsid w:val="00192869"/>
    <w:rsid w:val="00192FFA"/>
    <w:rsid w:val="00196AAB"/>
    <w:rsid w:val="001A445D"/>
    <w:rsid w:val="001A4D1A"/>
    <w:rsid w:val="001A56FD"/>
    <w:rsid w:val="001B0B3D"/>
    <w:rsid w:val="001B0CF4"/>
    <w:rsid w:val="001B5530"/>
    <w:rsid w:val="001B5CCF"/>
    <w:rsid w:val="001C4D0B"/>
    <w:rsid w:val="001D239E"/>
    <w:rsid w:val="001D4BF2"/>
    <w:rsid w:val="001D4C45"/>
    <w:rsid w:val="001E4714"/>
    <w:rsid w:val="001E56D2"/>
    <w:rsid w:val="001F6BAB"/>
    <w:rsid w:val="00202431"/>
    <w:rsid w:val="002046A9"/>
    <w:rsid w:val="00211AD1"/>
    <w:rsid w:val="00220ACA"/>
    <w:rsid w:val="002211F0"/>
    <w:rsid w:val="002247D4"/>
    <w:rsid w:val="00230278"/>
    <w:rsid w:val="002426FC"/>
    <w:rsid w:val="00251699"/>
    <w:rsid w:val="002528F3"/>
    <w:rsid w:val="00257CAE"/>
    <w:rsid w:val="00262DE5"/>
    <w:rsid w:val="00266076"/>
    <w:rsid w:val="0026623C"/>
    <w:rsid w:val="00266430"/>
    <w:rsid w:val="0027002D"/>
    <w:rsid w:val="00271E9B"/>
    <w:rsid w:val="002736BD"/>
    <w:rsid w:val="0027569F"/>
    <w:rsid w:val="002823D7"/>
    <w:rsid w:val="002836F6"/>
    <w:rsid w:val="00290CEB"/>
    <w:rsid w:val="00291C07"/>
    <w:rsid w:val="00292009"/>
    <w:rsid w:val="002933BC"/>
    <w:rsid w:val="0029419C"/>
    <w:rsid w:val="00294E5C"/>
    <w:rsid w:val="00296B91"/>
    <w:rsid w:val="002B2007"/>
    <w:rsid w:val="002C192D"/>
    <w:rsid w:val="002C6277"/>
    <w:rsid w:val="002E1DF6"/>
    <w:rsid w:val="002E2E84"/>
    <w:rsid w:val="002F0BD0"/>
    <w:rsid w:val="002F2C0C"/>
    <w:rsid w:val="00304A86"/>
    <w:rsid w:val="00332C44"/>
    <w:rsid w:val="00333BA9"/>
    <w:rsid w:val="00353093"/>
    <w:rsid w:val="003670C4"/>
    <w:rsid w:val="003878EE"/>
    <w:rsid w:val="00391D96"/>
    <w:rsid w:val="0039343A"/>
    <w:rsid w:val="00393FAC"/>
    <w:rsid w:val="00397BC9"/>
    <w:rsid w:val="003A5721"/>
    <w:rsid w:val="003B0DB8"/>
    <w:rsid w:val="003B3481"/>
    <w:rsid w:val="003B3EC7"/>
    <w:rsid w:val="003C6576"/>
    <w:rsid w:val="003C6E39"/>
    <w:rsid w:val="003D392F"/>
    <w:rsid w:val="003D5DDF"/>
    <w:rsid w:val="003D6FFF"/>
    <w:rsid w:val="003F14CF"/>
    <w:rsid w:val="00410113"/>
    <w:rsid w:val="004109D6"/>
    <w:rsid w:val="00415DB3"/>
    <w:rsid w:val="0042416C"/>
    <w:rsid w:val="004244C3"/>
    <w:rsid w:val="004271B5"/>
    <w:rsid w:val="00427E0B"/>
    <w:rsid w:val="004314A7"/>
    <w:rsid w:val="00431999"/>
    <w:rsid w:val="00437936"/>
    <w:rsid w:val="00443E2D"/>
    <w:rsid w:val="004465CD"/>
    <w:rsid w:val="00447AA8"/>
    <w:rsid w:val="004521F9"/>
    <w:rsid w:val="00453BF3"/>
    <w:rsid w:val="00455C5D"/>
    <w:rsid w:val="00473FF2"/>
    <w:rsid w:val="00474C82"/>
    <w:rsid w:val="00484419"/>
    <w:rsid w:val="00490915"/>
    <w:rsid w:val="004B047D"/>
    <w:rsid w:val="004B7D83"/>
    <w:rsid w:val="004C12C6"/>
    <w:rsid w:val="004C5003"/>
    <w:rsid w:val="004C65E7"/>
    <w:rsid w:val="004D26B1"/>
    <w:rsid w:val="004D38EF"/>
    <w:rsid w:val="004D3E32"/>
    <w:rsid w:val="004D6664"/>
    <w:rsid w:val="004E0D7B"/>
    <w:rsid w:val="004E25E9"/>
    <w:rsid w:val="004F2B00"/>
    <w:rsid w:val="004F7C59"/>
    <w:rsid w:val="00515D3D"/>
    <w:rsid w:val="00522F4E"/>
    <w:rsid w:val="00522FA7"/>
    <w:rsid w:val="0052530A"/>
    <w:rsid w:val="005264D6"/>
    <w:rsid w:val="00541B30"/>
    <w:rsid w:val="00557247"/>
    <w:rsid w:val="00570D67"/>
    <w:rsid w:val="00572086"/>
    <w:rsid w:val="00576E3B"/>
    <w:rsid w:val="005823C1"/>
    <w:rsid w:val="00585A59"/>
    <w:rsid w:val="0059041D"/>
    <w:rsid w:val="0059397D"/>
    <w:rsid w:val="00594FF7"/>
    <w:rsid w:val="00597871"/>
    <w:rsid w:val="005A681C"/>
    <w:rsid w:val="005C1DC0"/>
    <w:rsid w:val="005C4159"/>
    <w:rsid w:val="005C52D3"/>
    <w:rsid w:val="005C6847"/>
    <w:rsid w:val="005C6AD4"/>
    <w:rsid w:val="005D4278"/>
    <w:rsid w:val="005D47DE"/>
    <w:rsid w:val="005D4DA0"/>
    <w:rsid w:val="005E2B75"/>
    <w:rsid w:val="005F31EF"/>
    <w:rsid w:val="005F364E"/>
    <w:rsid w:val="005F5ECA"/>
    <w:rsid w:val="00607ABC"/>
    <w:rsid w:val="0061152A"/>
    <w:rsid w:val="00617AFE"/>
    <w:rsid w:val="0062123A"/>
    <w:rsid w:val="0062136E"/>
    <w:rsid w:val="00635EF0"/>
    <w:rsid w:val="00640845"/>
    <w:rsid w:val="0064645E"/>
    <w:rsid w:val="00646E75"/>
    <w:rsid w:val="00663587"/>
    <w:rsid w:val="0066792F"/>
    <w:rsid w:val="006700AB"/>
    <w:rsid w:val="00677617"/>
    <w:rsid w:val="00687515"/>
    <w:rsid w:val="0069309E"/>
    <w:rsid w:val="00695323"/>
    <w:rsid w:val="006B13B4"/>
    <w:rsid w:val="006B373C"/>
    <w:rsid w:val="006B3AB1"/>
    <w:rsid w:val="006B43B2"/>
    <w:rsid w:val="006B4828"/>
    <w:rsid w:val="006B74D2"/>
    <w:rsid w:val="006C4037"/>
    <w:rsid w:val="006C75FB"/>
    <w:rsid w:val="006D409C"/>
    <w:rsid w:val="006D61B3"/>
    <w:rsid w:val="006E2379"/>
    <w:rsid w:val="006E59BF"/>
    <w:rsid w:val="006F2EFF"/>
    <w:rsid w:val="006F3543"/>
    <w:rsid w:val="007034F8"/>
    <w:rsid w:val="00703E7E"/>
    <w:rsid w:val="00706873"/>
    <w:rsid w:val="00707FA4"/>
    <w:rsid w:val="007150B4"/>
    <w:rsid w:val="00722050"/>
    <w:rsid w:val="0072417C"/>
    <w:rsid w:val="00724A26"/>
    <w:rsid w:val="007260FE"/>
    <w:rsid w:val="00731DDE"/>
    <w:rsid w:val="007327CC"/>
    <w:rsid w:val="00746499"/>
    <w:rsid w:val="00776643"/>
    <w:rsid w:val="00776C96"/>
    <w:rsid w:val="00794AA4"/>
    <w:rsid w:val="00795816"/>
    <w:rsid w:val="00797579"/>
    <w:rsid w:val="007B48AA"/>
    <w:rsid w:val="007C08B0"/>
    <w:rsid w:val="007C6171"/>
    <w:rsid w:val="007D0F5B"/>
    <w:rsid w:val="007D7A27"/>
    <w:rsid w:val="007E7B89"/>
    <w:rsid w:val="00813A67"/>
    <w:rsid w:val="00822895"/>
    <w:rsid w:val="00826484"/>
    <w:rsid w:val="0082681E"/>
    <w:rsid w:val="008356B3"/>
    <w:rsid w:val="00836A10"/>
    <w:rsid w:val="00837D91"/>
    <w:rsid w:val="008403E9"/>
    <w:rsid w:val="00845B7A"/>
    <w:rsid w:val="00854794"/>
    <w:rsid w:val="008562B8"/>
    <w:rsid w:val="00857CEB"/>
    <w:rsid w:val="00860083"/>
    <w:rsid w:val="00874EE6"/>
    <w:rsid w:val="00875097"/>
    <w:rsid w:val="00882E29"/>
    <w:rsid w:val="00892897"/>
    <w:rsid w:val="00897C1B"/>
    <w:rsid w:val="008A308D"/>
    <w:rsid w:val="008C182F"/>
    <w:rsid w:val="008C5743"/>
    <w:rsid w:val="008C7518"/>
    <w:rsid w:val="008E715E"/>
    <w:rsid w:val="008F290E"/>
    <w:rsid w:val="008F5959"/>
    <w:rsid w:val="00900A50"/>
    <w:rsid w:val="00903471"/>
    <w:rsid w:val="00923C5D"/>
    <w:rsid w:val="0092589C"/>
    <w:rsid w:val="00925D20"/>
    <w:rsid w:val="0093572A"/>
    <w:rsid w:val="00942045"/>
    <w:rsid w:val="009429E3"/>
    <w:rsid w:val="00945894"/>
    <w:rsid w:val="00951C27"/>
    <w:rsid w:val="00954AAF"/>
    <w:rsid w:val="00954DE7"/>
    <w:rsid w:val="009646A1"/>
    <w:rsid w:val="00964B9F"/>
    <w:rsid w:val="0097149D"/>
    <w:rsid w:val="00972E86"/>
    <w:rsid w:val="00974FCB"/>
    <w:rsid w:val="00975A73"/>
    <w:rsid w:val="009821EF"/>
    <w:rsid w:val="00985E65"/>
    <w:rsid w:val="00993B89"/>
    <w:rsid w:val="009B1F29"/>
    <w:rsid w:val="009B56DC"/>
    <w:rsid w:val="009D06BD"/>
    <w:rsid w:val="009D34AD"/>
    <w:rsid w:val="009E5CF7"/>
    <w:rsid w:val="009F215D"/>
    <w:rsid w:val="00A004E5"/>
    <w:rsid w:val="00A20352"/>
    <w:rsid w:val="00A217F4"/>
    <w:rsid w:val="00A24291"/>
    <w:rsid w:val="00A3011E"/>
    <w:rsid w:val="00A3218C"/>
    <w:rsid w:val="00A36DEC"/>
    <w:rsid w:val="00A42A23"/>
    <w:rsid w:val="00A47F23"/>
    <w:rsid w:val="00A556BB"/>
    <w:rsid w:val="00A5582A"/>
    <w:rsid w:val="00A644EF"/>
    <w:rsid w:val="00A73BCA"/>
    <w:rsid w:val="00A75FCE"/>
    <w:rsid w:val="00A8605B"/>
    <w:rsid w:val="00A86D31"/>
    <w:rsid w:val="00A870C0"/>
    <w:rsid w:val="00A92CE0"/>
    <w:rsid w:val="00A92D49"/>
    <w:rsid w:val="00A94007"/>
    <w:rsid w:val="00A96346"/>
    <w:rsid w:val="00AA1D3E"/>
    <w:rsid w:val="00AA7DFF"/>
    <w:rsid w:val="00AB635A"/>
    <w:rsid w:val="00AC189C"/>
    <w:rsid w:val="00AC2BA3"/>
    <w:rsid w:val="00AC44AA"/>
    <w:rsid w:val="00AC5509"/>
    <w:rsid w:val="00AC7086"/>
    <w:rsid w:val="00AD10CB"/>
    <w:rsid w:val="00AE1AD3"/>
    <w:rsid w:val="00AE71DA"/>
    <w:rsid w:val="00AF32C8"/>
    <w:rsid w:val="00AF4EA4"/>
    <w:rsid w:val="00AF7011"/>
    <w:rsid w:val="00B02FD1"/>
    <w:rsid w:val="00B037F3"/>
    <w:rsid w:val="00B0669D"/>
    <w:rsid w:val="00B13FF6"/>
    <w:rsid w:val="00B160C3"/>
    <w:rsid w:val="00B23F64"/>
    <w:rsid w:val="00B32558"/>
    <w:rsid w:val="00B50F76"/>
    <w:rsid w:val="00B530B2"/>
    <w:rsid w:val="00B60A01"/>
    <w:rsid w:val="00B66153"/>
    <w:rsid w:val="00B74D8A"/>
    <w:rsid w:val="00B858FA"/>
    <w:rsid w:val="00B90CEF"/>
    <w:rsid w:val="00B957B8"/>
    <w:rsid w:val="00B95D4D"/>
    <w:rsid w:val="00BB1258"/>
    <w:rsid w:val="00BB44C2"/>
    <w:rsid w:val="00BD04F1"/>
    <w:rsid w:val="00BD2227"/>
    <w:rsid w:val="00BD2886"/>
    <w:rsid w:val="00BD69A4"/>
    <w:rsid w:val="00BD6EDD"/>
    <w:rsid w:val="00BE2FF6"/>
    <w:rsid w:val="00C00785"/>
    <w:rsid w:val="00C1428B"/>
    <w:rsid w:val="00C16CB0"/>
    <w:rsid w:val="00C24AEC"/>
    <w:rsid w:val="00C2595A"/>
    <w:rsid w:val="00C51CF5"/>
    <w:rsid w:val="00C55A51"/>
    <w:rsid w:val="00C607F8"/>
    <w:rsid w:val="00C67936"/>
    <w:rsid w:val="00C72A62"/>
    <w:rsid w:val="00C72E7A"/>
    <w:rsid w:val="00C748BD"/>
    <w:rsid w:val="00C84A4D"/>
    <w:rsid w:val="00C853E5"/>
    <w:rsid w:val="00C854F2"/>
    <w:rsid w:val="00C9029E"/>
    <w:rsid w:val="00C93D20"/>
    <w:rsid w:val="00C94D56"/>
    <w:rsid w:val="00C9629B"/>
    <w:rsid w:val="00CA0854"/>
    <w:rsid w:val="00CA407F"/>
    <w:rsid w:val="00CA4128"/>
    <w:rsid w:val="00CB0D6C"/>
    <w:rsid w:val="00CB1966"/>
    <w:rsid w:val="00CB2F80"/>
    <w:rsid w:val="00CB47FB"/>
    <w:rsid w:val="00CB4F6D"/>
    <w:rsid w:val="00CC0B22"/>
    <w:rsid w:val="00CC20D1"/>
    <w:rsid w:val="00CC3CC7"/>
    <w:rsid w:val="00CE344C"/>
    <w:rsid w:val="00CF3B9B"/>
    <w:rsid w:val="00CF6949"/>
    <w:rsid w:val="00D0091A"/>
    <w:rsid w:val="00D00A30"/>
    <w:rsid w:val="00D00CB6"/>
    <w:rsid w:val="00D024A9"/>
    <w:rsid w:val="00D05C8F"/>
    <w:rsid w:val="00D222EB"/>
    <w:rsid w:val="00D23F07"/>
    <w:rsid w:val="00D27BD0"/>
    <w:rsid w:val="00D27DC3"/>
    <w:rsid w:val="00D449B9"/>
    <w:rsid w:val="00D47607"/>
    <w:rsid w:val="00D50054"/>
    <w:rsid w:val="00D5081D"/>
    <w:rsid w:val="00D51F3C"/>
    <w:rsid w:val="00D625D4"/>
    <w:rsid w:val="00D62CC0"/>
    <w:rsid w:val="00D65BDC"/>
    <w:rsid w:val="00D80533"/>
    <w:rsid w:val="00D8438A"/>
    <w:rsid w:val="00D84489"/>
    <w:rsid w:val="00D902C6"/>
    <w:rsid w:val="00DA05E6"/>
    <w:rsid w:val="00DA3415"/>
    <w:rsid w:val="00DC4994"/>
    <w:rsid w:val="00DC71AE"/>
    <w:rsid w:val="00DD06C3"/>
    <w:rsid w:val="00DD233F"/>
    <w:rsid w:val="00DE3509"/>
    <w:rsid w:val="00E109C3"/>
    <w:rsid w:val="00E1302C"/>
    <w:rsid w:val="00E13453"/>
    <w:rsid w:val="00E141E1"/>
    <w:rsid w:val="00E24EF3"/>
    <w:rsid w:val="00E410F8"/>
    <w:rsid w:val="00E51F1D"/>
    <w:rsid w:val="00E52DE9"/>
    <w:rsid w:val="00E5478B"/>
    <w:rsid w:val="00E55D74"/>
    <w:rsid w:val="00E63E7E"/>
    <w:rsid w:val="00E702CC"/>
    <w:rsid w:val="00E70584"/>
    <w:rsid w:val="00E70BA7"/>
    <w:rsid w:val="00E748F2"/>
    <w:rsid w:val="00E774C3"/>
    <w:rsid w:val="00E8541C"/>
    <w:rsid w:val="00E931B6"/>
    <w:rsid w:val="00EA0074"/>
    <w:rsid w:val="00EA33B1"/>
    <w:rsid w:val="00EA58E7"/>
    <w:rsid w:val="00EB31CC"/>
    <w:rsid w:val="00ED4E1E"/>
    <w:rsid w:val="00EE47EF"/>
    <w:rsid w:val="00EF0699"/>
    <w:rsid w:val="00EF26D9"/>
    <w:rsid w:val="00F127DD"/>
    <w:rsid w:val="00F17A38"/>
    <w:rsid w:val="00F33AE8"/>
    <w:rsid w:val="00F34ACA"/>
    <w:rsid w:val="00F34EAE"/>
    <w:rsid w:val="00F37474"/>
    <w:rsid w:val="00F408B7"/>
    <w:rsid w:val="00F41F21"/>
    <w:rsid w:val="00F42807"/>
    <w:rsid w:val="00F457C9"/>
    <w:rsid w:val="00F45F97"/>
    <w:rsid w:val="00F51D16"/>
    <w:rsid w:val="00F529F6"/>
    <w:rsid w:val="00F56513"/>
    <w:rsid w:val="00F621C2"/>
    <w:rsid w:val="00F705C8"/>
    <w:rsid w:val="00F733B8"/>
    <w:rsid w:val="00F75895"/>
    <w:rsid w:val="00F81101"/>
    <w:rsid w:val="00F82CA0"/>
    <w:rsid w:val="00F86D22"/>
    <w:rsid w:val="00F87C57"/>
    <w:rsid w:val="00F87DDE"/>
    <w:rsid w:val="00F910B8"/>
    <w:rsid w:val="00F9140B"/>
    <w:rsid w:val="00FA3EF6"/>
    <w:rsid w:val="00FB1969"/>
    <w:rsid w:val="00FB21F8"/>
    <w:rsid w:val="00FB7950"/>
    <w:rsid w:val="00FC591D"/>
    <w:rsid w:val="00FC5CD1"/>
    <w:rsid w:val="00FC70EC"/>
    <w:rsid w:val="00FC7274"/>
    <w:rsid w:val="00FD27BC"/>
    <w:rsid w:val="00FD2B44"/>
    <w:rsid w:val="00FD4F49"/>
    <w:rsid w:val="00FD6D4A"/>
    <w:rsid w:val="00F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4A56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1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Spacing">
    <w:name w:val="No Spacing"/>
    <w:link w:val="NoSpacingChar"/>
    <w:uiPriority w:val="1"/>
    <w:qFormat/>
    <w:rsid w:val="00266430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6430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5097"/>
    <w:pPr>
      <w:spacing w:before="240" w:line="259" w:lineRule="auto"/>
      <w:ind w:right="0"/>
      <w:outlineLvl w:val="9"/>
    </w:pPr>
    <w:rPr>
      <w:caps w:val="0"/>
      <w:color w:val="729928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50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097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C70EC"/>
    <w:rPr>
      <w:color w:val="977B2D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C70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344C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7936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lang w:val="en-PH" w:eastAsia="en-PH"/>
    </w:rPr>
  </w:style>
  <w:style w:type="character" w:customStyle="1" w:styleId="apple-tab-span">
    <w:name w:val="apple-tab-span"/>
    <w:basedOn w:val="DefaultParagraphFont"/>
    <w:rsid w:val="00A556BB"/>
  </w:style>
  <w:style w:type="table" w:customStyle="1" w:styleId="TableGrid1">
    <w:name w:val="Table Grid1"/>
    <w:basedOn w:val="TableNormal"/>
    <w:next w:val="TableGrid"/>
    <w:uiPriority w:val="39"/>
    <w:rsid w:val="00A36DEC"/>
    <w:rPr>
      <w:rFonts w:eastAsia="Calibri"/>
      <w:sz w:val="22"/>
      <w:szCs w:val="22"/>
      <w:lang w:val="en-P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51699"/>
    <w:pPr>
      <w:widowControl w:val="0"/>
      <w:autoSpaceDE w:val="0"/>
      <w:autoSpaceDN w:val="0"/>
      <w:ind w:right="0"/>
    </w:pPr>
    <w:rPr>
      <w:rFonts w:ascii="Arial" w:eastAsia="Arial" w:hAnsi="Arial" w:cs="Arial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51699"/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6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lecor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67F8C-561B-4489-87E8-8E6E6FCB61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INTRODUCTION TO INFORMATION SYSTEMS</vt:lpstr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INTRODUCTION TO INFORMATION SYSTEMS</dc:title>
  <dc:subject/>
  <dc:creator/>
  <cp:keywords/>
  <dc:description/>
  <cp:lastModifiedBy/>
  <cp:revision>1</cp:revision>
  <dcterms:created xsi:type="dcterms:W3CDTF">2021-12-15T09:56:00Z</dcterms:created>
  <dcterms:modified xsi:type="dcterms:W3CDTF">2022-03-12T03:12:00Z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